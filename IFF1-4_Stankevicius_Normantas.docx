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00E1" w14:textId="77777777" w:rsidR="00906F8C" w:rsidRDefault="00906F8C" w:rsidP="004771C9">
      <w:pPr>
        <w:pStyle w:val="Vireliouraai"/>
      </w:pPr>
      <w:r>
        <w:rPr>
          <w:noProof/>
          <w:lang w:val="en-US"/>
        </w:rPr>
        <w:drawing>
          <wp:inline distT="0" distB="0" distL="0" distR="0" wp14:anchorId="70CBF1F0" wp14:editId="5B0D65F8">
            <wp:extent cx="640800" cy="734400"/>
            <wp:effectExtent l="0" t="0" r="6985" b="8890"/>
            <wp:docPr id="1" name="Picture 1" descr="KTU logo_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TU logo_L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7" t="9830" r="11285" b="9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00" cy="7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69D31" w14:textId="77777777" w:rsidR="00D560C9" w:rsidRPr="00844988" w:rsidRDefault="00906F8C" w:rsidP="00906F8C">
      <w:pPr>
        <w:pStyle w:val="Vireliouraaiparykintas"/>
      </w:pPr>
      <w:r w:rsidRPr="00844988">
        <w:t>Kauno technologijos universitetas</w:t>
      </w:r>
    </w:p>
    <w:p w14:paraId="1B193865" w14:textId="77777777" w:rsidR="00D560C9" w:rsidRPr="00844988" w:rsidRDefault="00906F8C" w:rsidP="00906F8C">
      <w:pPr>
        <w:pStyle w:val="Vireliouraai"/>
      </w:pPr>
      <w:r>
        <w:t xml:space="preserve">Informatikos </w:t>
      </w:r>
      <w:r w:rsidRPr="00906F8C">
        <w:t>fakultetas</w:t>
      </w:r>
    </w:p>
    <w:p w14:paraId="31953B22" w14:textId="77777777" w:rsidR="00D560C9" w:rsidRPr="00906F8C" w:rsidRDefault="00D560C9" w:rsidP="00906F8C">
      <w:pPr>
        <w:pStyle w:val="Vireliouraai"/>
      </w:pPr>
    </w:p>
    <w:p w14:paraId="450A42EB" w14:textId="77777777" w:rsidR="00D560C9" w:rsidRPr="00906F8C" w:rsidRDefault="00D560C9" w:rsidP="00906F8C">
      <w:pPr>
        <w:pStyle w:val="Vireliouraai"/>
      </w:pPr>
    </w:p>
    <w:p w14:paraId="35B61AB9" w14:textId="77777777" w:rsidR="00D560C9" w:rsidRPr="00906F8C" w:rsidRDefault="00D560C9" w:rsidP="00906F8C">
      <w:pPr>
        <w:pStyle w:val="Vireliouraai"/>
      </w:pPr>
    </w:p>
    <w:p w14:paraId="262BED85" w14:textId="77777777" w:rsidR="00D560C9" w:rsidRPr="00906F8C" w:rsidRDefault="00D560C9" w:rsidP="00906F8C">
      <w:pPr>
        <w:pStyle w:val="Vireliouraai"/>
      </w:pPr>
    </w:p>
    <w:p w14:paraId="7E43D7A3" w14:textId="77777777" w:rsidR="00D560C9" w:rsidRPr="00906F8C" w:rsidRDefault="00D560C9" w:rsidP="00906F8C">
      <w:pPr>
        <w:pStyle w:val="Vireliouraai"/>
      </w:pPr>
    </w:p>
    <w:p w14:paraId="0BB47DA2" w14:textId="77777777" w:rsidR="00D560C9" w:rsidRPr="00906F8C" w:rsidRDefault="00D560C9" w:rsidP="00906F8C">
      <w:pPr>
        <w:pStyle w:val="Vireliouraai"/>
      </w:pPr>
    </w:p>
    <w:p w14:paraId="2644553E" w14:textId="77777777" w:rsidR="004C3D88" w:rsidRPr="00906F8C" w:rsidRDefault="004C3D88" w:rsidP="00906F8C">
      <w:pPr>
        <w:pStyle w:val="Vireliouraai"/>
      </w:pPr>
    </w:p>
    <w:p w14:paraId="2686F781" w14:textId="77777777" w:rsidR="004C3D88" w:rsidRPr="00906F8C" w:rsidRDefault="004C3D88" w:rsidP="00906F8C">
      <w:pPr>
        <w:pStyle w:val="Vireliouraai"/>
      </w:pPr>
    </w:p>
    <w:p w14:paraId="22D1CA62" w14:textId="77777777" w:rsidR="00D560C9" w:rsidRPr="00906F8C" w:rsidRDefault="00D560C9" w:rsidP="00906F8C">
      <w:pPr>
        <w:pStyle w:val="Vireliouraai"/>
      </w:pPr>
    </w:p>
    <w:p w14:paraId="654DE61E" w14:textId="77777777" w:rsidR="00D560C9" w:rsidRPr="00906F8C" w:rsidRDefault="00D560C9" w:rsidP="00906F8C">
      <w:pPr>
        <w:pStyle w:val="Vireliouraai"/>
      </w:pPr>
    </w:p>
    <w:p w14:paraId="788208E7" w14:textId="77777777" w:rsidR="00D560C9" w:rsidRPr="00906F8C" w:rsidRDefault="00D560C9" w:rsidP="00906F8C">
      <w:pPr>
        <w:pStyle w:val="Vireliouraai"/>
      </w:pPr>
    </w:p>
    <w:p w14:paraId="2F9C775C" w14:textId="77777777" w:rsidR="004C3D88" w:rsidRPr="00844988" w:rsidRDefault="00906F8C" w:rsidP="004771C9">
      <w:pPr>
        <w:pStyle w:val="Ataskaitospavadinimas"/>
      </w:pPr>
      <w:r>
        <w:t>Objektinis programavimas</w:t>
      </w:r>
      <w:r w:rsidR="009E0401">
        <w:t xml:space="preserve"> </w:t>
      </w:r>
      <w:r w:rsidR="00496D37">
        <w:t>2</w:t>
      </w:r>
      <w:r w:rsidR="00822CBA">
        <w:t xml:space="preserve"> (P175B123</w:t>
      </w:r>
      <w:r w:rsidR="00D5274E" w:rsidRPr="00844988">
        <w:t>)</w:t>
      </w:r>
    </w:p>
    <w:p w14:paraId="209BDE90" w14:textId="77777777" w:rsidR="00D560C9" w:rsidRPr="00844988" w:rsidRDefault="00906F8C" w:rsidP="004771C9">
      <w:pPr>
        <w:pStyle w:val="Ataskaita"/>
      </w:pPr>
      <w:r>
        <w:t>Laboratorinių darbų ataskaita</w:t>
      </w:r>
    </w:p>
    <w:p w14:paraId="16B6017F" w14:textId="77777777" w:rsidR="00D560C9" w:rsidRDefault="00D560C9" w:rsidP="004771C9">
      <w:pPr>
        <w:pStyle w:val="Vireliouraai"/>
      </w:pPr>
    </w:p>
    <w:p w14:paraId="5F642E0A" w14:textId="77777777" w:rsidR="00822CBA" w:rsidRDefault="00822CBA" w:rsidP="004771C9">
      <w:pPr>
        <w:pStyle w:val="Vireliouraai"/>
      </w:pPr>
    </w:p>
    <w:p w14:paraId="21472BB9" w14:textId="77777777" w:rsidR="00822CBA" w:rsidRDefault="00822CBA" w:rsidP="004771C9">
      <w:pPr>
        <w:pStyle w:val="Vireliouraai"/>
      </w:pPr>
    </w:p>
    <w:p w14:paraId="426515E0" w14:textId="77777777" w:rsidR="00822CBA" w:rsidRDefault="00822CBA" w:rsidP="004771C9">
      <w:pPr>
        <w:pStyle w:val="Vireliouraai"/>
      </w:pPr>
    </w:p>
    <w:p w14:paraId="3B04F8A9" w14:textId="77777777" w:rsidR="00822CBA" w:rsidRDefault="00822CBA" w:rsidP="004771C9">
      <w:pPr>
        <w:pStyle w:val="Vireliouraai"/>
      </w:pPr>
    </w:p>
    <w:p w14:paraId="48C42D68" w14:textId="77777777" w:rsidR="00822CBA" w:rsidRPr="00844988" w:rsidRDefault="00822CBA" w:rsidP="004771C9">
      <w:pPr>
        <w:pStyle w:val="Vireliouraai"/>
      </w:pPr>
    </w:p>
    <w:p w14:paraId="290EC999" w14:textId="77777777" w:rsidR="00D560C9" w:rsidRPr="00844988" w:rsidRDefault="00D560C9" w:rsidP="004771C9">
      <w:pPr>
        <w:pStyle w:val="Vireliouraai"/>
      </w:pPr>
    </w:p>
    <w:p w14:paraId="3758ABC1" w14:textId="77777777" w:rsidR="00D560C9" w:rsidRPr="00844988" w:rsidRDefault="00D560C9" w:rsidP="004771C9">
      <w:pPr>
        <w:pStyle w:val="Vireliouraai"/>
      </w:pPr>
    </w:p>
    <w:p w14:paraId="5FC1D54A" w14:textId="77777777" w:rsidR="00D560C9" w:rsidRPr="00844988" w:rsidRDefault="00D560C9" w:rsidP="00C423D0">
      <w:pPr>
        <w:pStyle w:val="Autorirmasvirutinis"/>
      </w:pPr>
    </w:p>
    <w:p w14:paraId="2A207158" w14:textId="3D90AFBF" w:rsidR="00D560C9" w:rsidRDefault="00822CBA" w:rsidP="0045736B">
      <w:pPr>
        <w:pStyle w:val="Autoriusparykintas"/>
      </w:pPr>
      <w:r>
        <w:fldChar w:fldCharType="begin">
          <w:ffData>
            <w:name w:val="Pavarde1"/>
            <w:enabled/>
            <w:calcOnExit w:val="0"/>
            <w:helpText w:type="text" w:val="Įveskite savo vardą ir pavardę"/>
            <w:statusText w:type="text" w:val="Įveskite savo vardą ir pavardę"/>
            <w:textInput>
              <w:default w:val="&lt;Vardas Pavardė&gt;"/>
              <w:format w:val="TITLE CASE"/>
            </w:textInput>
          </w:ffData>
        </w:fldChar>
      </w:r>
      <w:bookmarkStart w:id="0" w:name="Pavarde1"/>
      <w:r>
        <w:instrText xml:space="preserve"> FORMTEXT </w:instrText>
      </w:r>
      <w:r>
        <w:fldChar w:fldCharType="separate"/>
      </w:r>
      <w:r w:rsidR="00EE0A2E">
        <w:t>Normantas Stankevičius</w:t>
      </w:r>
      <w:r>
        <w:fldChar w:fldCharType="end"/>
      </w:r>
      <w:bookmarkEnd w:id="0"/>
      <w:r>
        <w:t xml:space="preserve"> </w:t>
      </w:r>
      <w:r>
        <w:fldChar w:fldCharType="begin">
          <w:ffData>
            <w:name w:val="Grupe"/>
            <w:enabled/>
            <w:calcOnExit w:val="0"/>
            <w:textInput>
              <w:default w:val="&lt;GRUPĖ&gt;"/>
              <w:maxLength w:val="8"/>
              <w:format w:val="UPPERCASE"/>
            </w:textInput>
          </w:ffData>
        </w:fldChar>
      </w:r>
      <w:bookmarkStart w:id="1" w:name="Grupe"/>
      <w:r>
        <w:instrText xml:space="preserve"> FORMTEXT </w:instrText>
      </w:r>
      <w:r>
        <w:fldChar w:fldCharType="separate"/>
      </w:r>
      <w:r w:rsidR="00134E2A">
        <w:rPr>
          <w:noProof/>
        </w:rPr>
        <w:t>IFF-1/4</w:t>
      </w:r>
      <w:r>
        <w:fldChar w:fldCharType="end"/>
      </w:r>
      <w:bookmarkEnd w:id="1"/>
    </w:p>
    <w:p w14:paraId="39A9014E" w14:textId="77777777" w:rsidR="0045736B" w:rsidRDefault="00822CBA" w:rsidP="0045736B">
      <w:pPr>
        <w:pStyle w:val="Autorius"/>
      </w:pPr>
      <w:r>
        <w:t>Studentas</w:t>
      </w:r>
    </w:p>
    <w:p w14:paraId="23A3D9FD" w14:textId="77777777" w:rsidR="00D560C9" w:rsidRPr="0052026C" w:rsidRDefault="00D560C9" w:rsidP="00EB5168">
      <w:pPr>
        <w:pStyle w:val="Autorius"/>
      </w:pPr>
    </w:p>
    <w:p w14:paraId="5FEE91C7" w14:textId="55CC4E67" w:rsidR="00D560C9" w:rsidRDefault="00C804C0" w:rsidP="0045736B">
      <w:pPr>
        <w:pStyle w:val="Autoriusparykintas"/>
      </w:pPr>
      <w:r>
        <w:fldChar w:fldCharType="begin">
          <w:ffData>
            <w:name w:val="Destytojas"/>
            <w:enabled/>
            <w:calcOnExit w:val="0"/>
            <w:helpText w:type="text" w:val="Įveskite laborastorinių darbų dėstytojo pareigas, vardą ir pavardę."/>
            <w:statusText w:type="text" w:val="Įveskite laborastorinių darbų dėstytojo pareigas, vardą ir pavardę."/>
            <w:textInput>
              <w:default w:val="Pareigų Sutrumpinimas Vardas Pavardė"/>
              <w:format w:val="TITLE CASE"/>
            </w:textInput>
          </w:ffData>
        </w:fldChar>
      </w:r>
      <w:bookmarkStart w:id="2" w:name="Destytojas"/>
      <w:r>
        <w:instrText xml:space="preserve"> FORMTEXT </w:instrText>
      </w:r>
      <w:r>
        <w:fldChar w:fldCharType="separate"/>
      </w:r>
      <w:r w:rsidR="00134E2A">
        <w:rPr>
          <w:noProof/>
        </w:rPr>
        <w:t>Prof. Vacius Jusas</w:t>
      </w:r>
      <w:r>
        <w:fldChar w:fldCharType="end"/>
      </w:r>
      <w:bookmarkEnd w:id="2"/>
    </w:p>
    <w:p w14:paraId="5E5B7B73" w14:textId="0EEA195B" w:rsidR="0045736B" w:rsidRPr="0052026C" w:rsidRDefault="00C804C0" w:rsidP="00EB5168">
      <w:pPr>
        <w:pStyle w:val="Autorius"/>
      </w:pPr>
      <w:r>
        <w:fldChar w:fldCharType="begin">
          <w:ffData>
            <w:name w:val="Dropdown1"/>
            <w:enabled/>
            <w:calcOnExit w:val="0"/>
            <w:ddList>
              <w:result w:val="2"/>
              <w:listEntry w:val="Dėstytojas / Dėstytoja"/>
              <w:listEntry w:val="Dėstytoja"/>
              <w:listEntry w:val="Dėstytojas"/>
            </w:ddList>
          </w:ffData>
        </w:fldChar>
      </w:r>
      <w:bookmarkStart w:id="3" w:name="Dropdown1"/>
      <w:r>
        <w:instrText xml:space="preserve"> FORMDROPDOWN </w:instrText>
      </w:r>
      <w:r w:rsidR="00F93665">
        <w:fldChar w:fldCharType="separate"/>
      </w:r>
      <w:r>
        <w:fldChar w:fldCharType="end"/>
      </w:r>
      <w:bookmarkEnd w:id="3"/>
    </w:p>
    <w:p w14:paraId="769BC3CA" w14:textId="77777777" w:rsidR="00CD58DB" w:rsidRPr="00844988" w:rsidRDefault="00CD58DB" w:rsidP="00C423D0">
      <w:pPr>
        <w:pStyle w:val="Autorirmasapatinis"/>
      </w:pPr>
    </w:p>
    <w:p w14:paraId="50B3147E" w14:textId="77777777" w:rsidR="00D560C9" w:rsidRPr="00844988" w:rsidRDefault="00D560C9" w:rsidP="004771C9">
      <w:pPr>
        <w:pStyle w:val="Vireliouraai"/>
      </w:pPr>
    </w:p>
    <w:p w14:paraId="01260636" w14:textId="77777777" w:rsidR="00D560C9" w:rsidRPr="00844988" w:rsidRDefault="00D560C9" w:rsidP="004771C9">
      <w:pPr>
        <w:pStyle w:val="Vireliouraai"/>
      </w:pPr>
    </w:p>
    <w:p w14:paraId="2AC8F054" w14:textId="77777777" w:rsidR="00CD58DB" w:rsidRDefault="00CD58DB" w:rsidP="004771C9">
      <w:pPr>
        <w:pStyle w:val="Vireliouraai"/>
      </w:pPr>
    </w:p>
    <w:p w14:paraId="79B88E85" w14:textId="77777777" w:rsidR="00CD58DB" w:rsidRDefault="00CD58DB" w:rsidP="004771C9">
      <w:pPr>
        <w:pStyle w:val="Vireliouraai"/>
      </w:pPr>
    </w:p>
    <w:p w14:paraId="38407F03" w14:textId="77777777" w:rsidR="00CD58DB" w:rsidRDefault="00CD58DB" w:rsidP="004771C9">
      <w:pPr>
        <w:pStyle w:val="Vireliouraai"/>
      </w:pPr>
    </w:p>
    <w:p w14:paraId="1D556D89" w14:textId="77777777" w:rsidR="0052026C" w:rsidRPr="00844988" w:rsidRDefault="0052026C" w:rsidP="004771C9">
      <w:pPr>
        <w:pStyle w:val="Vireliouraai"/>
      </w:pPr>
    </w:p>
    <w:p w14:paraId="7157D345" w14:textId="6D1DF5C6" w:rsidR="0052026C" w:rsidRDefault="00906F8C" w:rsidP="00906F8C">
      <w:pPr>
        <w:pStyle w:val="Vireliouraaiparykintas"/>
      </w:pPr>
      <w:r w:rsidRPr="00844988">
        <w:t xml:space="preserve">Kaunas </w:t>
      </w:r>
      <w:r w:rsidR="00727B09">
        <w:fldChar w:fldCharType="begin"/>
      </w:r>
      <w:r w:rsidR="00727B09">
        <w:instrText xml:space="preserve"> TIME \@ "yyyy" </w:instrText>
      </w:r>
      <w:r w:rsidR="00727B09">
        <w:fldChar w:fldCharType="separate"/>
      </w:r>
      <w:r w:rsidR="00EE0A2E">
        <w:rPr>
          <w:noProof/>
        </w:rPr>
        <w:t>2022</w:t>
      </w:r>
      <w:r w:rsidR="00727B09">
        <w:fldChar w:fldCharType="end"/>
      </w:r>
    </w:p>
    <w:p w14:paraId="5150E83D" w14:textId="77777777" w:rsidR="0052026C" w:rsidRDefault="0052026C" w:rsidP="0015714D">
      <w:pPr>
        <w:sectPr w:rsidR="0052026C" w:rsidSect="00906F8C">
          <w:footerReference w:type="even" r:id="rId9"/>
          <w:footerReference w:type="default" r:id="rId10"/>
          <w:headerReference w:type="first" r:id="rId11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14:paraId="27EA54D6" w14:textId="77777777" w:rsidR="00D560C9" w:rsidRPr="0015714D" w:rsidRDefault="00D560C9" w:rsidP="004771C9">
      <w:pPr>
        <w:pStyle w:val="Vireliouraai"/>
      </w:pPr>
      <w:r w:rsidRPr="00844988">
        <w:lastRenderedPageBreak/>
        <w:t>TURINYS</w:t>
      </w:r>
    </w:p>
    <w:p w14:paraId="63C56610" w14:textId="77777777" w:rsidR="00291C8F" w:rsidRPr="00844988" w:rsidRDefault="00291C8F" w:rsidP="0052026C"/>
    <w:p w14:paraId="26E9693A" w14:textId="77777777" w:rsidR="00572435" w:rsidRDefault="00572435">
      <w:pPr>
        <w:pStyle w:val="TOC1"/>
        <w:sectPr w:rsidR="00572435" w:rsidSect="00906F8C">
          <w:footerReference w:type="first" r:id="rId12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14:paraId="6376A1BF" w14:textId="031F8C0E" w:rsidR="00083869" w:rsidRDefault="00D560C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 w:rsidRPr="00EB5168">
        <w:fldChar w:fldCharType="begin"/>
      </w:r>
      <w:r w:rsidRPr="00844988">
        <w:instrText xml:space="preserve"> TOC \o "1-3" </w:instrText>
      </w:r>
      <w:r w:rsidRPr="00EB5168">
        <w:fldChar w:fldCharType="separate"/>
      </w:r>
      <w:r w:rsidR="00083869">
        <w:rPr>
          <w:noProof/>
        </w:rPr>
        <w:t>1.</w:t>
      </w:r>
      <w:r w:rsidR="00083869"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 w:rsidR="00083869">
        <w:rPr>
          <w:noProof/>
        </w:rPr>
        <w:t>Rekursija (L1)</w:t>
      </w:r>
      <w:r w:rsidR="00083869">
        <w:rPr>
          <w:noProof/>
        </w:rPr>
        <w:tab/>
      </w:r>
      <w:r w:rsidR="00083869">
        <w:rPr>
          <w:noProof/>
        </w:rPr>
        <w:fldChar w:fldCharType="begin"/>
      </w:r>
      <w:r w:rsidR="00083869">
        <w:rPr>
          <w:noProof/>
        </w:rPr>
        <w:instrText xml:space="preserve"> PAGEREF _Toc31703401 \h </w:instrText>
      </w:r>
      <w:r w:rsidR="00083869">
        <w:rPr>
          <w:noProof/>
        </w:rPr>
      </w:r>
      <w:r w:rsidR="00083869">
        <w:rPr>
          <w:noProof/>
        </w:rPr>
        <w:fldChar w:fldCharType="separate"/>
      </w:r>
      <w:r w:rsidR="00E56681">
        <w:rPr>
          <w:noProof/>
        </w:rPr>
        <w:t>4</w:t>
      </w:r>
      <w:r w:rsidR="00083869">
        <w:rPr>
          <w:noProof/>
        </w:rPr>
        <w:fldChar w:fldCharType="end"/>
      </w:r>
    </w:p>
    <w:p w14:paraId="592807C2" w14:textId="54E2A2DD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_Toc31703402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4</w:t>
      </w:r>
      <w:r>
        <w:rPr>
          <w:noProof/>
        </w:rPr>
        <w:fldChar w:fldCharType="end"/>
      </w:r>
    </w:p>
    <w:p w14:paraId="6FBE827A" w14:textId="25255005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Grafinės vartotojo sąsajos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_Toc31703403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5</w:t>
      </w:r>
      <w:r>
        <w:rPr>
          <w:noProof/>
        </w:rPr>
        <w:fldChar w:fldCharType="end"/>
      </w:r>
    </w:p>
    <w:p w14:paraId="7AA07CD3" w14:textId="5828BAB9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Sąsajoje panaudotų komponentų keičiamos savybės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_Toc31703404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5</w:t>
      </w:r>
      <w:r>
        <w:rPr>
          <w:noProof/>
        </w:rPr>
        <w:fldChar w:fldCharType="end"/>
      </w:r>
    </w:p>
    <w:p w14:paraId="79E1AA41" w14:textId="0E8B07CB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Klasių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_Toc31703405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6</w:t>
      </w:r>
      <w:r>
        <w:rPr>
          <w:noProof/>
        </w:rPr>
        <w:fldChar w:fldCharType="end"/>
      </w:r>
    </w:p>
    <w:p w14:paraId="614D6657" w14:textId="2884E031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vartotojo vadovas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_Toc31703406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6</w:t>
      </w:r>
      <w:r>
        <w:rPr>
          <w:noProof/>
        </w:rPr>
        <w:fldChar w:fldCharType="end"/>
      </w:r>
    </w:p>
    <w:p w14:paraId="715BF2A4" w14:textId="7789B3DF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_Toc31703407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6</w:t>
      </w:r>
      <w:r>
        <w:rPr>
          <w:noProof/>
        </w:rPr>
        <w:fldChar w:fldCharType="end"/>
      </w:r>
    </w:p>
    <w:p w14:paraId="6F787204" w14:textId="6F9FBF28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_Toc31703408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14</w:t>
      </w:r>
      <w:r>
        <w:rPr>
          <w:noProof/>
        </w:rPr>
        <w:fldChar w:fldCharType="end"/>
      </w:r>
    </w:p>
    <w:p w14:paraId="7ABAE7C7" w14:textId="56618FFE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1.8.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_Toc31703409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18</w:t>
      </w:r>
      <w:r>
        <w:rPr>
          <w:noProof/>
        </w:rPr>
        <w:fldChar w:fldCharType="end"/>
      </w:r>
    </w:p>
    <w:p w14:paraId="6F5AC5E2" w14:textId="18C2AD51" w:rsidR="00083869" w:rsidRDefault="0008386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Dinaminis atminties valdymas (L2)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_Toc31703410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19</w:t>
      </w:r>
      <w:r>
        <w:rPr>
          <w:noProof/>
        </w:rPr>
        <w:fldChar w:fldCharType="end"/>
      </w:r>
    </w:p>
    <w:p w14:paraId="08667467" w14:textId="6382E072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_Toc31703411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19</w:t>
      </w:r>
      <w:r>
        <w:rPr>
          <w:noProof/>
        </w:rPr>
        <w:fldChar w:fldCharType="end"/>
      </w:r>
    </w:p>
    <w:p w14:paraId="5D8C4C49" w14:textId="4B359862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Grafinės vartotojo sąsajos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_Toc31703412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19</w:t>
      </w:r>
      <w:r>
        <w:rPr>
          <w:noProof/>
        </w:rPr>
        <w:fldChar w:fldCharType="end"/>
      </w:r>
    </w:p>
    <w:p w14:paraId="6A57878D" w14:textId="11CF1192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Sąsajoje panaudotų komponentų keičiamos savybės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_Toc31703413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20</w:t>
      </w:r>
      <w:r>
        <w:rPr>
          <w:noProof/>
        </w:rPr>
        <w:fldChar w:fldCharType="end"/>
      </w:r>
    </w:p>
    <w:p w14:paraId="3AF80FCE" w14:textId="2228BDDF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Klasių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_Toc31703414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21</w:t>
      </w:r>
      <w:r>
        <w:rPr>
          <w:noProof/>
        </w:rPr>
        <w:fldChar w:fldCharType="end"/>
      </w:r>
    </w:p>
    <w:p w14:paraId="598314AC" w14:textId="3BDF97D3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vartotojo vadovas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_Toc31703415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21</w:t>
      </w:r>
      <w:r>
        <w:rPr>
          <w:noProof/>
        </w:rPr>
        <w:fldChar w:fldCharType="end"/>
      </w:r>
    </w:p>
    <w:p w14:paraId="14BCE53A" w14:textId="50D26972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_Toc31703416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21</w:t>
      </w:r>
      <w:r>
        <w:rPr>
          <w:noProof/>
        </w:rPr>
        <w:fldChar w:fldCharType="end"/>
      </w:r>
    </w:p>
    <w:p w14:paraId="2DB29446" w14:textId="0CBEF58B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_Toc31703417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38</w:t>
      </w:r>
      <w:r>
        <w:rPr>
          <w:noProof/>
        </w:rPr>
        <w:fldChar w:fldCharType="end"/>
      </w:r>
    </w:p>
    <w:p w14:paraId="36EF0FBB" w14:textId="39D77782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2.8.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_Toc31703418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44</w:t>
      </w:r>
      <w:r>
        <w:rPr>
          <w:noProof/>
        </w:rPr>
        <w:fldChar w:fldCharType="end"/>
      </w:r>
    </w:p>
    <w:p w14:paraId="0C3B4BA8" w14:textId="05B08DAA" w:rsidR="00083869" w:rsidRDefault="0008386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Bendrinės klasės ir testavimas (L3)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_Toc31703419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45</w:t>
      </w:r>
      <w:r>
        <w:rPr>
          <w:noProof/>
        </w:rPr>
        <w:fldChar w:fldCharType="end"/>
      </w:r>
    </w:p>
    <w:p w14:paraId="59D233E3" w14:textId="27BB420E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_Toc31703420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45</w:t>
      </w:r>
      <w:r>
        <w:rPr>
          <w:noProof/>
        </w:rPr>
        <w:fldChar w:fldCharType="end"/>
      </w:r>
    </w:p>
    <w:p w14:paraId="701D6CB8" w14:textId="52C785C2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Grafinės vartotojo sąsajos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_Toc31703421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45</w:t>
      </w:r>
      <w:r>
        <w:rPr>
          <w:noProof/>
        </w:rPr>
        <w:fldChar w:fldCharType="end"/>
      </w:r>
    </w:p>
    <w:p w14:paraId="33E0C635" w14:textId="3A3112B8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Sąsajoje panaudotų komponentų keičiamos savybės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_Toc31703422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45</w:t>
      </w:r>
      <w:r>
        <w:rPr>
          <w:noProof/>
        </w:rPr>
        <w:fldChar w:fldCharType="end"/>
      </w:r>
    </w:p>
    <w:p w14:paraId="5120A05E" w14:textId="4F034806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Klasių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_Toc31703423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45</w:t>
      </w:r>
      <w:r>
        <w:rPr>
          <w:noProof/>
        </w:rPr>
        <w:fldChar w:fldCharType="end"/>
      </w:r>
    </w:p>
    <w:p w14:paraId="6BB50A11" w14:textId="2A7834C3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vartotojo vadovas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_Toc31703424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45</w:t>
      </w:r>
      <w:r>
        <w:rPr>
          <w:noProof/>
        </w:rPr>
        <w:fldChar w:fldCharType="end"/>
      </w:r>
    </w:p>
    <w:p w14:paraId="1B5018CD" w14:textId="17E3A549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_Toc31703425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45</w:t>
      </w:r>
      <w:r>
        <w:rPr>
          <w:noProof/>
        </w:rPr>
        <w:fldChar w:fldCharType="end"/>
      </w:r>
    </w:p>
    <w:p w14:paraId="6AD4363B" w14:textId="65C4A710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3.7.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_Toc31703426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45</w:t>
      </w:r>
      <w:r>
        <w:rPr>
          <w:noProof/>
        </w:rPr>
        <w:fldChar w:fldCharType="end"/>
      </w:r>
    </w:p>
    <w:p w14:paraId="6A315364" w14:textId="630696FA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lastRenderedPageBreak/>
        <w:t>3.8.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_Toc31703427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46</w:t>
      </w:r>
      <w:r>
        <w:rPr>
          <w:noProof/>
        </w:rPr>
        <w:fldChar w:fldCharType="end"/>
      </w:r>
    </w:p>
    <w:p w14:paraId="01591B25" w14:textId="7C566E21" w:rsidR="00083869" w:rsidRDefault="0008386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Polimorfizmas ir išimčių valdymas (L4)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_Toc31703428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47</w:t>
      </w:r>
      <w:r>
        <w:rPr>
          <w:noProof/>
        </w:rPr>
        <w:fldChar w:fldCharType="end"/>
      </w:r>
    </w:p>
    <w:p w14:paraId="5272F890" w14:textId="1D01A141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_Toc31703429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47</w:t>
      </w:r>
      <w:r>
        <w:rPr>
          <w:noProof/>
        </w:rPr>
        <w:fldChar w:fldCharType="end"/>
      </w:r>
    </w:p>
    <w:p w14:paraId="1FB686E7" w14:textId="63C7EFFF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Grafinės vartotojo sąsajos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_Toc31703430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47</w:t>
      </w:r>
      <w:r>
        <w:rPr>
          <w:noProof/>
        </w:rPr>
        <w:fldChar w:fldCharType="end"/>
      </w:r>
    </w:p>
    <w:p w14:paraId="38622203" w14:textId="55E9ABF3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Sąsajoje panaudotų komponentų keičiamos savybės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_Toc31703431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47</w:t>
      </w:r>
      <w:r>
        <w:rPr>
          <w:noProof/>
        </w:rPr>
        <w:fldChar w:fldCharType="end"/>
      </w:r>
    </w:p>
    <w:p w14:paraId="27BF9B9E" w14:textId="579D34E4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Klasių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_Toc31703432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47</w:t>
      </w:r>
      <w:r>
        <w:rPr>
          <w:noProof/>
        </w:rPr>
        <w:fldChar w:fldCharType="end"/>
      </w:r>
    </w:p>
    <w:p w14:paraId="7CC1BDA8" w14:textId="1BF261C5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vartotojo vadovas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_Toc31703433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47</w:t>
      </w:r>
      <w:r>
        <w:rPr>
          <w:noProof/>
        </w:rPr>
        <w:fldChar w:fldCharType="end"/>
      </w:r>
    </w:p>
    <w:p w14:paraId="2F95DE41" w14:textId="7F141DAF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_Toc31703434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47</w:t>
      </w:r>
      <w:r>
        <w:rPr>
          <w:noProof/>
        </w:rPr>
        <w:fldChar w:fldCharType="end"/>
      </w:r>
    </w:p>
    <w:p w14:paraId="237C1FC8" w14:textId="0C0EB552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_Toc31703435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47</w:t>
      </w:r>
      <w:r>
        <w:rPr>
          <w:noProof/>
        </w:rPr>
        <w:fldChar w:fldCharType="end"/>
      </w:r>
    </w:p>
    <w:p w14:paraId="6BDC1006" w14:textId="09CE86E2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4.8.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_Toc31703436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48</w:t>
      </w:r>
      <w:r>
        <w:rPr>
          <w:noProof/>
        </w:rPr>
        <w:fldChar w:fldCharType="end"/>
      </w:r>
    </w:p>
    <w:p w14:paraId="745FA43F" w14:textId="0B9D3773" w:rsidR="00083869" w:rsidRDefault="0008386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lt-LT"/>
        </w:rPr>
        <w:tab/>
      </w:r>
      <w:r>
        <w:rPr>
          <w:noProof/>
        </w:rPr>
        <w:t>Deklaratyvusis programavimas (L5)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_Toc31703437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49</w:t>
      </w:r>
      <w:r>
        <w:rPr>
          <w:noProof/>
        </w:rPr>
        <w:fldChar w:fldCharType="end"/>
      </w:r>
    </w:p>
    <w:p w14:paraId="142CFEA6" w14:textId="1EA9BABA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_Toc31703438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49</w:t>
      </w:r>
      <w:r>
        <w:rPr>
          <w:noProof/>
        </w:rPr>
        <w:fldChar w:fldCharType="end"/>
      </w:r>
    </w:p>
    <w:p w14:paraId="1D31E03A" w14:textId="2AF8B812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Grafinės vartotojo sąsajos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_Toc31703439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49</w:t>
      </w:r>
      <w:r>
        <w:rPr>
          <w:noProof/>
        </w:rPr>
        <w:fldChar w:fldCharType="end"/>
      </w:r>
    </w:p>
    <w:p w14:paraId="1D73D435" w14:textId="5FD85AE1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Sąsajoje panaudotų komponentų keičiamos savybės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_Toc31703440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49</w:t>
      </w:r>
      <w:r>
        <w:rPr>
          <w:noProof/>
        </w:rPr>
        <w:fldChar w:fldCharType="end"/>
      </w:r>
    </w:p>
    <w:p w14:paraId="7FA0C580" w14:textId="08D5748F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Klasių 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_Toc31703441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49</w:t>
      </w:r>
      <w:r>
        <w:rPr>
          <w:noProof/>
        </w:rPr>
        <w:fldChar w:fldCharType="end"/>
      </w:r>
    </w:p>
    <w:p w14:paraId="55C5ADF1" w14:textId="18BF429E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vartotojo vadovas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_Toc31703442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49</w:t>
      </w:r>
      <w:r>
        <w:rPr>
          <w:noProof/>
        </w:rPr>
        <w:fldChar w:fldCharType="end"/>
      </w:r>
    </w:p>
    <w:p w14:paraId="1BAEECDD" w14:textId="40E86E40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_Toc31703443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49</w:t>
      </w:r>
      <w:r>
        <w:rPr>
          <w:noProof/>
        </w:rPr>
        <w:fldChar w:fldCharType="end"/>
      </w:r>
    </w:p>
    <w:p w14:paraId="20C1ACDC" w14:textId="6758BE8B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_Toc31703444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49</w:t>
      </w:r>
      <w:r>
        <w:rPr>
          <w:noProof/>
        </w:rPr>
        <w:fldChar w:fldCharType="end"/>
      </w:r>
    </w:p>
    <w:p w14:paraId="41112DD7" w14:textId="662A9EB7" w:rsidR="00083869" w:rsidRDefault="0008386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</w:pPr>
      <w:r>
        <w:rPr>
          <w:noProof/>
        </w:rPr>
        <w:t>5.8.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lt-LT"/>
        </w:rPr>
        <w:tab/>
      </w:r>
      <w:r>
        <w:rPr>
          <w:noProof/>
        </w:rPr>
        <w:t>Dėstytojo pastabos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_Toc31703445 \h </w:instrText>
      </w:r>
      <w:r>
        <w:rPr>
          <w:noProof/>
        </w:rPr>
      </w:r>
      <w:r>
        <w:rPr>
          <w:noProof/>
        </w:rPr>
        <w:fldChar w:fldCharType="separate"/>
      </w:r>
      <w:r w:rsidR="00E56681">
        <w:rPr>
          <w:noProof/>
        </w:rPr>
        <w:t>50</w:t>
      </w:r>
      <w:r>
        <w:rPr>
          <w:noProof/>
        </w:rPr>
        <w:fldChar w:fldCharType="end"/>
      </w:r>
    </w:p>
    <w:p w14:paraId="4B187A9B" w14:textId="77777777" w:rsidR="00572435" w:rsidRDefault="00D560C9" w:rsidP="002949A3">
      <w:pPr>
        <w:sectPr w:rsidR="00572435" w:rsidSect="00572435">
          <w:type w:val="continuous"/>
          <w:pgSz w:w="11906" w:h="16838"/>
          <w:pgMar w:top="851" w:right="567" w:bottom="851" w:left="1418" w:header="567" w:footer="567" w:gutter="0"/>
          <w:cols w:space="720"/>
          <w:formProt w:val="0"/>
          <w:titlePg/>
        </w:sectPr>
      </w:pPr>
      <w:r w:rsidRPr="00EB5168">
        <w:fldChar w:fldCharType="end"/>
      </w:r>
    </w:p>
    <w:p w14:paraId="05245C90" w14:textId="77777777" w:rsidR="00572435" w:rsidRDefault="00572435" w:rsidP="002949A3">
      <w:pPr>
        <w:sectPr w:rsidR="00572435" w:rsidSect="00572435">
          <w:type w:val="continuous"/>
          <w:pgSz w:w="11906" w:h="16838"/>
          <w:pgMar w:top="851" w:right="567" w:bottom="851" w:left="1418" w:header="567" w:footer="567" w:gutter="0"/>
          <w:cols w:space="720"/>
          <w:formProt w:val="0"/>
          <w:titlePg/>
        </w:sectPr>
      </w:pPr>
    </w:p>
    <w:p w14:paraId="5EFFA207" w14:textId="77777777" w:rsidR="00844988" w:rsidRPr="0015714D" w:rsidRDefault="0052151B" w:rsidP="00A943A7">
      <w:pPr>
        <w:pStyle w:val="Heading1"/>
        <w:ind w:left="426"/>
      </w:pPr>
      <w:bookmarkStart w:id="4" w:name="_Toc31703401"/>
      <w:r>
        <w:lastRenderedPageBreak/>
        <w:t>Rekursija</w:t>
      </w:r>
      <w:r w:rsidR="001B1565">
        <w:t xml:space="preserve"> (</w:t>
      </w:r>
      <w:r>
        <w:t>L1</w:t>
      </w:r>
      <w:r w:rsidR="001B1565">
        <w:t>)</w:t>
      </w:r>
      <w:bookmarkEnd w:id="4"/>
    </w:p>
    <w:p w14:paraId="0FF7DCB5" w14:textId="77777777" w:rsidR="00844988" w:rsidRPr="00844988" w:rsidRDefault="00844988" w:rsidP="00F16C66">
      <w:pPr>
        <w:pStyle w:val="Heading2"/>
      </w:pPr>
      <w:bookmarkStart w:id="5" w:name="_Toc31703402"/>
      <w:r w:rsidRPr="00844988">
        <w:t>Darbo užduotis</w:t>
      </w:r>
      <w:bookmarkEnd w:id="5"/>
    </w:p>
    <w:p w14:paraId="32DAD064" w14:textId="20331C78" w:rsidR="002E3EF8" w:rsidRDefault="00134E2A" w:rsidP="0015714D">
      <w:r>
        <w:rPr>
          <w:noProof/>
          <w:lang w:val="en-US"/>
        </w:rPr>
        <w:drawing>
          <wp:inline distT="0" distB="0" distL="0" distR="0" wp14:anchorId="63D7DB11" wp14:editId="6AFC1335">
            <wp:extent cx="5231130" cy="5119347"/>
            <wp:effectExtent l="0" t="0" r="762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5540" cy="512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4E7E" w14:textId="77777777" w:rsidR="00844988" w:rsidRDefault="00844988" w:rsidP="0015714D"/>
    <w:p w14:paraId="3BC4FA29" w14:textId="77777777" w:rsidR="002E3EF8" w:rsidRDefault="002E3EF8" w:rsidP="0015714D"/>
    <w:p w14:paraId="0EBDCE30" w14:textId="77777777" w:rsidR="0052151B" w:rsidRDefault="0052151B" w:rsidP="0052151B">
      <w:pPr>
        <w:pStyle w:val="Heading2"/>
      </w:pPr>
      <w:bookmarkStart w:id="6" w:name="_Toc31703403"/>
      <w:r>
        <w:lastRenderedPageBreak/>
        <w:t>Grafinės vartotojo sąsajos schema</w:t>
      </w:r>
      <w:bookmarkEnd w:id="6"/>
    </w:p>
    <w:p w14:paraId="229BD25E" w14:textId="794AFDB9" w:rsidR="0052151B" w:rsidRDefault="00134E2A" w:rsidP="0052151B">
      <w:r>
        <w:rPr>
          <w:noProof/>
          <w:lang w:val="en-US"/>
        </w:rPr>
        <w:drawing>
          <wp:inline distT="0" distB="0" distL="0" distR="0" wp14:anchorId="4CF49C7D" wp14:editId="04D1E84D">
            <wp:extent cx="6299835" cy="2661920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2C33" w14:textId="77777777" w:rsidR="0052151B" w:rsidRDefault="0052151B" w:rsidP="0052151B"/>
    <w:p w14:paraId="55C68860" w14:textId="77777777" w:rsidR="0052151B" w:rsidRDefault="0052151B" w:rsidP="0052151B"/>
    <w:p w14:paraId="3C6AC1A3" w14:textId="77777777" w:rsidR="0052151B" w:rsidRDefault="0052151B" w:rsidP="0052151B">
      <w:pPr>
        <w:pStyle w:val="Heading2"/>
      </w:pPr>
      <w:bookmarkStart w:id="7" w:name="_Toc31703404"/>
      <w:r>
        <w:t>Sąsajoje panaudotų komponentų keičiamos savybės</w:t>
      </w:r>
      <w:bookmarkEnd w:id="7"/>
    </w:p>
    <w:p w14:paraId="6693603B" w14:textId="77777777" w:rsidR="0052151B" w:rsidRDefault="0052151B" w:rsidP="0052151B"/>
    <w:p w14:paraId="3EDFA55B" w14:textId="77777777" w:rsidR="0052151B" w:rsidRDefault="0052151B" w:rsidP="0052151B"/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2689"/>
        <w:gridCol w:w="4036"/>
      </w:tblGrid>
      <w:tr w:rsidR="0052151B" w:rsidRPr="00F56923" w14:paraId="346E89BD" w14:textId="77777777" w:rsidTr="0052151B">
        <w:trPr>
          <w:jc w:val="center"/>
        </w:trPr>
        <w:tc>
          <w:tcPr>
            <w:tcW w:w="2347" w:type="dxa"/>
          </w:tcPr>
          <w:p w14:paraId="24D75972" w14:textId="77777777" w:rsidR="0052151B" w:rsidRPr="00336D40" w:rsidRDefault="0052151B" w:rsidP="003B604B">
            <w:pPr>
              <w:pStyle w:val="Lentelsantrat"/>
            </w:pPr>
            <w:r>
              <w:t>Komponentas</w:t>
            </w:r>
          </w:p>
        </w:tc>
        <w:tc>
          <w:tcPr>
            <w:tcW w:w="2689" w:type="dxa"/>
          </w:tcPr>
          <w:p w14:paraId="748F2588" w14:textId="77777777" w:rsidR="0052151B" w:rsidRPr="00336D40" w:rsidRDefault="0052151B" w:rsidP="003B604B">
            <w:pPr>
              <w:pStyle w:val="Lentelsantrat"/>
            </w:pPr>
            <w:r>
              <w:t>Savybė</w:t>
            </w:r>
          </w:p>
        </w:tc>
        <w:tc>
          <w:tcPr>
            <w:tcW w:w="4036" w:type="dxa"/>
          </w:tcPr>
          <w:p w14:paraId="329FB84F" w14:textId="77777777" w:rsidR="0052151B" w:rsidRPr="00336D40" w:rsidRDefault="0052151B" w:rsidP="003B604B">
            <w:pPr>
              <w:pStyle w:val="Lentelsantrat"/>
            </w:pPr>
            <w:r>
              <w:t>Reikšmė</w:t>
            </w:r>
          </w:p>
        </w:tc>
      </w:tr>
      <w:tr w:rsidR="00134E2A" w:rsidRPr="00F56923" w14:paraId="17CEC345" w14:textId="77777777" w:rsidTr="0052151B">
        <w:trPr>
          <w:jc w:val="center"/>
        </w:trPr>
        <w:tc>
          <w:tcPr>
            <w:tcW w:w="2347" w:type="dxa"/>
          </w:tcPr>
          <w:p w14:paraId="0FA6E5BD" w14:textId="3BC63692" w:rsidR="00134E2A" w:rsidRPr="00336D40" w:rsidRDefault="00134E2A" w:rsidP="00134E2A">
            <w:pPr>
              <w:pStyle w:val="Lentelscels"/>
            </w:pPr>
            <w:r>
              <w:t>HeaderLabel</w:t>
            </w:r>
          </w:p>
        </w:tc>
        <w:tc>
          <w:tcPr>
            <w:tcW w:w="2689" w:type="dxa"/>
          </w:tcPr>
          <w:p w14:paraId="10C8417B" w14:textId="3E286278" w:rsidR="00134E2A" w:rsidRPr="00336D40" w:rsidRDefault="00134E2A" w:rsidP="00134E2A">
            <w:pPr>
              <w:pStyle w:val="Lentelscels"/>
            </w:pPr>
            <w:r>
              <w:t>Text</w:t>
            </w:r>
          </w:p>
        </w:tc>
        <w:tc>
          <w:tcPr>
            <w:tcW w:w="4036" w:type="dxa"/>
          </w:tcPr>
          <w:p w14:paraId="6D84B98A" w14:textId="2E5670DC" w:rsidR="00134E2A" w:rsidRPr="00336D40" w:rsidRDefault="00134E2A" w:rsidP="00134E2A">
            <w:pPr>
              <w:pStyle w:val="Lentelscels"/>
            </w:pPr>
            <w:r>
              <w:rPr>
                <w:lang w:val="en-US"/>
              </w:rPr>
              <w:t>"Lab01-16"</w:t>
            </w:r>
          </w:p>
        </w:tc>
      </w:tr>
      <w:tr w:rsidR="00134E2A" w:rsidRPr="00F56923" w14:paraId="61DD7FEC" w14:textId="77777777" w:rsidTr="0052151B">
        <w:trPr>
          <w:jc w:val="center"/>
        </w:trPr>
        <w:tc>
          <w:tcPr>
            <w:tcW w:w="2347" w:type="dxa"/>
          </w:tcPr>
          <w:p w14:paraId="7225E356" w14:textId="4534648A" w:rsidR="00134E2A" w:rsidRPr="00336D40" w:rsidRDefault="00134E2A" w:rsidP="00134E2A">
            <w:pPr>
              <w:pStyle w:val="Lentelscels"/>
            </w:pPr>
            <w:r>
              <w:t>StudentLabel</w:t>
            </w:r>
          </w:p>
        </w:tc>
        <w:tc>
          <w:tcPr>
            <w:tcW w:w="2689" w:type="dxa"/>
          </w:tcPr>
          <w:p w14:paraId="328F6011" w14:textId="0601D9F4" w:rsidR="00134E2A" w:rsidRPr="00336D40" w:rsidRDefault="00134E2A" w:rsidP="00134E2A">
            <w:pPr>
              <w:pStyle w:val="Lentelscels"/>
            </w:pPr>
            <w:r>
              <w:t>Text</w:t>
            </w:r>
          </w:p>
        </w:tc>
        <w:tc>
          <w:tcPr>
            <w:tcW w:w="4036" w:type="dxa"/>
          </w:tcPr>
          <w:p w14:paraId="41652F89" w14:textId="101314A0" w:rsidR="00134E2A" w:rsidRPr="00336D40" w:rsidRDefault="00134E2A" w:rsidP="00134E2A">
            <w:pPr>
              <w:pStyle w:val="Lentelscels"/>
            </w:pPr>
            <w:r>
              <w:t>"Studentų duomenys:"</w:t>
            </w:r>
          </w:p>
        </w:tc>
      </w:tr>
      <w:tr w:rsidR="00134E2A" w:rsidRPr="00F56923" w14:paraId="0A6A4EC7" w14:textId="77777777" w:rsidTr="0052151B">
        <w:trPr>
          <w:jc w:val="center"/>
        </w:trPr>
        <w:tc>
          <w:tcPr>
            <w:tcW w:w="2347" w:type="dxa"/>
          </w:tcPr>
          <w:p w14:paraId="098162D2" w14:textId="470AED54" w:rsidR="00134E2A" w:rsidRPr="00336D40" w:rsidRDefault="00134E2A" w:rsidP="00134E2A">
            <w:pPr>
              <w:pStyle w:val="Lentelscels"/>
            </w:pPr>
            <w:r>
              <w:t>ConnectionLabel</w:t>
            </w:r>
          </w:p>
        </w:tc>
        <w:tc>
          <w:tcPr>
            <w:tcW w:w="2689" w:type="dxa"/>
          </w:tcPr>
          <w:p w14:paraId="43B8BCD9" w14:textId="093F99FE" w:rsidR="00134E2A" w:rsidRPr="00336D40" w:rsidRDefault="00134E2A" w:rsidP="00134E2A">
            <w:pPr>
              <w:pStyle w:val="Lentelscels"/>
            </w:pPr>
            <w:r>
              <w:t>Text</w:t>
            </w:r>
          </w:p>
        </w:tc>
        <w:tc>
          <w:tcPr>
            <w:tcW w:w="4036" w:type="dxa"/>
          </w:tcPr>
          <w:p w14:paraId="2131B144" w14:textId="68035D05" w:rsidR="00134E2A" w:rsidRPr="00336D40" w:rsidRDefault="00134E2A" w:rsidP="00134E2A">
            <w:pPr>
              <w:pStyle w:val="Lentelscels"/>
            </w:pPr>
            <w:r>
              <w:t>"Studentų Ieškomi Junginiai:"</w:t>
            </w:r>
          </w:p>
        </w:tc>
      </w:tr>
      <w:tr w:rsidR="00134E2A" w:rsidRPr="00F56923" w14:paraId="446385FA" w14:textId="77777777" w:rsidTr="0052151B">
        <w:trPr>
          <w:jc w:val="center"/>
        </w:trPr>
        <w:tc>
          <w:tcPr>
            <w:tcW w:w="2347" w:type="dxa"/>
          </w:tcPr>
          <w:p w14:paraId="5594F78E" w14:textId="3917972C" w:rsidR="00134E2A" w:rsidRDefault="00134E2A" w:rsidP="00134E2A">
            <w:pPr>
              <w:pStyle w:val="Lentelscels"/>
            </w:pPr>
            <w:r>
              <w:t>OutputLabel</w:t>
            </w:r>
          </w:p>
        </w:tc>
        <w:tc>
          <w:tcPr>
            <w:tcW w:w="2689" w:type="dxa"/>
          </w:tcPr>
          <w:p w14:paraId="4EE9E44B" w14:textId="590F342C" w:rsidR="00134E2A" w:rsidRDefault="00134E2A" w:rsidP="00134E2A">
            <w:pPr>
              <w:pStyle w:val="Lentelscels"/>
            </w:pPr>
            <w:r>
              <w:t>Text</w:t>
            </w:r>
          </w:p>
        </w:tc>
        <w:tc>
          <w:tcPr>
            <w:tcW w:w="4036" w:type="dxa"/>
          </w:tcPr>
          <w:p w14:paraId="7DE7E5B0" w14:textId="375156E0" w:rsidR="00134E2A" w:rsidRDefault="00134E2A" w:rsidP="00134E2A">
            <w:pPr>
              <w:pStyle w:val="Lentelscels"/>
            </w:pPr>
            <w:r>
              <w:t>"Rezultatai:"</w:t>
            </w:r>
          </w:p>
        </w:tc>
      </w:tr>
    </w:tbl>
    <w:p w14:paraId="2B5CF04D" w14:textId="77777777" w:rsidR="0052151B" w:rsidRDefault="0052151B" w:rsidP="0052151B"/>
    <w:p w14:paraId="277B82CE" w14:textId="77777777" w:rsidR="0052151B" w:rsidRDefault="0052151B" w:rsidP="0052151B">
      <w:pPr>
        <w:pStyle w:val="Heading2"/>
      </w:pPr>
      <w:bookmarkStart w:id="8" w:name="_Toc31703405"/>
      <w:r>
        <w:lastRenderedPageBreak/>
        <w:t>Klasių diagrama</w:t>
      </w:r>
      <w:bookmarkEnd w:id="8"/>
    </w:p>
    <w:p w14:paraId="4ED680A2" w14:textId="5952CBA8" w:rsidR="0052151B" w:rsidRDefault="00995EF6" w:rsidP="00BC618B">
      <w:pPr>
        <w:jc w:val="center"/>
      </w:pPr>
      <w:r>
        <w:rPr>
          <w:noProof/>
        </w:rPr>
        <w:drawing>
          <wp:inline distT="0" distB="0" distL="0" distR="0" wp14:anchorId="340AEF66" wp14:editId="7A2D4C2F">
            <wp:extent cx="4819650" cy="46227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93" cy="462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1B2C0" w14:textId="77777777" w:rsidR="0052151B" w:rsidRDefault="0052151B" w:rsidP="0052151B">
      <w:pPr>
        <w:pStyle w:val="Heading2"/>
      </w:pPr>
      <w:bookmarkStart w:id="9" w:name="_Toc31703406"/>
      <w:r>
        <w:t>Programos vartotojo vadovas</w:t>
      </w:r>
      <w:bookmarkEnd w:id="9"/>
    </w:p>
    <w:p w14:paraId="56A7147F" w14:textId="6E10664C" w:rsidR="0052151B" w:rsidRDefault="0011029E" w:rsidP="0011029E">
      <w:pPr>
        <w:ind w:firstLine="567"/>
      </w:pPr>
      <w:r w:rsidRPr="0011029E">
        <w:t>Atsidarius programą, programa nuskaito App_Data/students.txt ir App_Data/connections.txt. Naudojant tą informaciją, parašo visą informaciją į StudentTable, ConnectionTable, PathTable su duota ir apskaičiuota informacija.</w:t>
      </w:r>
    </w:p>
    <w:p w14:paraId="62CA27EC" w14:textId="77777777" w:rsidR="0052151B" w:rsidRPr="0052151B" w:rsidRDefault="0052151B" w:rsidP="0052151B"/>
    <w:p w14:paraId="006A7622" w14:textId="77777777" w:rsidR="00844988" w:rsidRPr="00844988" w:rsidRDefault="00844988" w:rsidP="00F16C66">
      <w:pPr>
        <w:pStyle w:val="Heading2"/>
      </w:pPr>
      <w:bookmarkStart w:id="10" w:name="_Toc31703407"/>
      <w:r w:rsidRPr="00844988">
        <w:t>Programos tekstas</w:t>
      </w:r>
      <w:bookmarkEnd w:id="10"/>
    </w:p>
    <w:p w14:paraId="3FD60100" w14:textId="1501EF50" w:rsidR="00C7601D" w:rsidRDefault="00C7601D" w:rsidP="00134E2A">
      <w:pPr>
        <w:pStyle w:val="Programostekstas"/>
      </w:pPr>
      <w:r>
        <w:t>InOutUtils.cs:</w:t>
      </w:r>
    </w:p>
    <w:p w14:paraId="6B3CEA85" w14:textId="77777777" w:rsidR="00C7601D" w:rsidRDefault="00C7601D" w:rsidP="00134E2A">
      <w:pPr>
        <w:pStyle w:val="Programostekstas"/>
      </w:pPr>
    </w:p>
    <w:p w14:paraId="7C6106A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314927A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E84378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System.IO;</w:t>
      </w:r>
    </w:p>
    <w:p w14:paraId="1152C61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F85C22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976710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FDA834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Lab01</w:t>
      </w:r>
    </w:p>
    <w:p w14:paraId="4CEB89B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0310326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1F69DD2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InOutUtils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class for reading and writing data from/to a file</w:t>
      </w:r>
    </w:p>
    <w:p w14:paraId="3B56DFB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ED059B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InOutUtils</w:t>
      </w:r>
      <w:proofErr w:type="spellEnd"/>
    </w:p>
    <w:p w14:paraId="6A0DFE0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35D7D9E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4CFD1C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Creates a new empty file, ready for appending data</w:t>
      </w:r>
    </w:p>
    <w:p w14:paraId="23AEBA9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1393F2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path to the 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C37634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path)</w:t>
      </w:r>
    </w:p>
    <w:p w14:paraId="43E94F0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88A6F0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path,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FileMode.Create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21D2B58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fs, encoding: System.Text.Encoding.UTF8).Close();</w:t>
      </w:r>
    </w:p>
    <w:p w14:paraId="2B8B3FF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182259A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8D60A7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65D982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FA21CB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appends initial student data to TXT file</w:t>
      </w:r>
    </w:p>
    <w:p w14:paraId="593402C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B5A660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List of all students (Student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object)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/param&gt;</w:t>
      </w:r>
    </w:p>
    <w:p w14:paraId="1608F21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path to the file where information will be appended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03B094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AppendInitStudents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List&lt;Student&gt; students,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path)</w:t>
      </w:r>
    </w:p>
    <w:p w14:paraId="23DFF53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1CEDB6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path, append: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57C2EC0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6BE4E56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Studentai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jų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741E16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"Studentas"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kiekis"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572359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students)</w:t>
      </w:r>
    </w:p>
    <w:p w14:paraId="497DD82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(student);</w:t>
      </w:r>
    </w:p>
    <w:p w14:paraId="7BD9961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65601FB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33AC7E4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7B752D6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95AB5E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802679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Appends initial connection data to output file</w:t>
      </w:r>
    </w:p>
    <w:p w14:paraId="5F4DF16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C33414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List of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Tuples(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string, string) that work as nodes from student a to student b while using DFS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655B3AF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path to the file where to append initial data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7F22C8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AppendInitData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connections,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path)</w:t>
      </w:r>
    </w:p>
    <w:p w14:paraId="20A45C7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C7B238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path, append: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7B0DFE8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62E9714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Studentai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jų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ieškomi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0AAB51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"Studentas"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Ieškomas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draugas"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1FF1EB1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connection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connections)</w:t>
      </w:r>
    </w:p>
    <w:p w14:paraId="1ED523A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{connection.Item1,-20}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{connection.Item2,-20}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1C69EE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6BCA015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3FA169B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E60D9C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490B59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E94129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Appends output connection data to output file</w:t>
      </w:r>
    </w:p>
    <w:p w14:paraId="2199FA6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B29240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Dictionary, key -&gt; string, name of the student, value -&gt; Student class object of the student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6458FB9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List of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tuples(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string, string) that is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compromised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of student names that work as nodes that are used for DFS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4B9774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output path to the txt file where data will be APPENDED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1A22807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AppendConnectionResults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Student&gt; students, 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connections,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38A7379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020D487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2A1F38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2A08EE1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3A1F97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jų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junginiai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bei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keliai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67EC044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"Draugas"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Ieškomas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Kelias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646DCF0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connection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connections)</w:t>
      </w:r>
    </w:p>
    <w:p w14:paraId="63ACC75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766929F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B7C4AF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studentPath.Add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connection.Item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1);</w:t>
      </w:r>
    </w:p>
    <w:p w14:paraId="2A53C16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TaskUtils.FindConnection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connection.Item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1, connection.Item2,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students);</w:t>
      </w:r>
    </w:p>
    <w:p w14:paraId="6A2FCC6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TaskUtils.CreatePathText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6C0B36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sr.WriteLine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{connection.Item1,-20}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{connection.Item2,-20}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{pathText}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69AE59A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60B2CF4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6C6048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5A8519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54EB73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7D79D0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Creates a name to Student class object relation dictionary</w:t>
      </w:r>
    </w:p>
    <w:p w14:paraId="75AF425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F921EE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Path to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text file containing the data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3B7C55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Dictionary(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key -&gt; string, value -&gt; Student class object)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3C1AF43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Student&gt;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ReadStudents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path)</w:t>
      </w:r>
    </w:p>
    <w:p w14:paraId="71170E9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1C9763F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Student&gt; students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Student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6E2BBB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(path))</w:t>
      </w:r>
    </w:p>
    <w:p w14:paraId="734761A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479E9F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line;</w:t>
      </w:r>
    </w:p>
    <w:p w14:paraId="24112EF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((line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sr.ReadLine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())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4242FD0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1EF23D8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] elements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line.Split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E2F362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elements[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0];</w:t>
      </w:r>
    </w:p>
    <w:p w14:paraId="043DC61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friends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50E5629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elements.Length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++)</w:t>
      </w:r>
    </w:p>
    <w:p w14:paraId="0B03BC2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friends.Add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(elements[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]);</w:t>
      </w:r>
    </w:p>
    <w:p w14:paraId="29551B3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1014BD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(name,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Student(name, friends));</w:t>
      </w:r>
    </w:p>
    <w:p w14:paraId="69C8636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479A6BD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A28EA6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students;</w:t>
      </w:r>
    </w:p>
    <w:p w14:paraId="5EB4770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4C4862E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006F35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5B205A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Gets the connections of students</w:t>
      </w:r>
    </w:p>
    <w:p w14:paraId="498FC89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C0EF22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.txt file to the input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546C2C2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List of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Tupples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string, string)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54E62B7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ReadConnections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path)</w:t>
      </w:r>
    </w:p>
    <w:p w14:paraId="1D1EF5B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47C418E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conncetions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8FC706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(path))</w:t>
      </w:r>
    </w:p>
    <w:p w14:paraId="1771A78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E353DD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line;</w:t>
      </w:r>
    </w:p>
    <w:p w14:paraId="5B92196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((line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sr.ReadLine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())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0EE4619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6A810FB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] elements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line.Split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445816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conncetions.Add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&gt;(elements[0], elements[1]));</w:t>
      </w:r>
    </w:p>
    <w:p w14:paraId="2981372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5D2E005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8CF679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7C5D3D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conncetions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B5D8E1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F21DDA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06468E2F" w14:textId="414137D2" w:rsidR="00C7601D" w:rsidRDefault="00C7601D" w:rsidP="00C7601D">
      <w:pPr>
        <w:pStyle w:val="Programostekstas"/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5BC94470" w14:textId="77777777" w:rsidR="00C7601D" w:rsidRDefault="00C7601D" w:rsidP="00134E2A">
      <w:pPr>
        <w:pStyle w:val="Programostekstas"/>
      </w:pPr>
    </w:p>
    <w:p w14:paraId="3CA1C07C" w14:textId="77777777" w:rsidR="00134E2A" w:rsidRDefault="00134E2A" w:rsidP="00134E2A">
      <w:pPr>
        <w:pStyle w:val="Programostekstas"/>
      </w:pPr>
      <w:r>
        <w:t>TaskUtils.cs:</w:t>
      </w:r>
    </w:p>
    <w:p w14:paraId="24622885" w14:textId="77777777" w:rsidR="00134E2A" w:rsidRDefault="00134E2A" w:rsidP="00134E2A">
      <w:pPr>
        <w:pStyle w:val="Programostekstas"/>
      </w:pPr>
    </w:p>
    <w:p w14:paraId="537F049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4AE1214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9C7632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System.IO;</w:t>
      </w:r>
    </w:p>
    <w:p w14:paraId="3132F93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B8FF2C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C6255F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3881CF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lastRenderedPageBreak/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Lab01</w:t>
      </w:r>
    </w:p>
    <w:p w14:paraId="27CB6FA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4287C15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D113F1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TaskUtils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class for extra (backend) computation functions</w:t>
      </w:r>
    </w:p>
    <w:p w14:paraId="49ADFAF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281DD2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TaskUtils</w:t>
      </w:r>
      <w:proofErr w:type="spellEnd"/>
    </w:p>
    <w:p w14:paraId="3B0CF71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7B6FAE0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67434B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317E33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Recursive implementation of DFS</w:t>
      </w:r>
    </w:p>
    <w:p w14:paraId="36759E4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9462B6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start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Start of the person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3FC53A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end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End of the person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3221245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path to current position from initial start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3C7B601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Dictionary, key: string (name of the student), value Student class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6422275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List of strings, that create a path from student a to b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0D4B743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FindConnection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start,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end,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 path,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Student&gt; students)</w:t>
      </w:r>
    </w:p>
    <w:p w14:paraId="22B7473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C34CB6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students[start];</w:t>
      </w:r>
    </w:p>
    <w:p w14:paraId="406BD28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3789A8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next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curr.GetFriends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</w:t>
      </w:r>
    </w:p>
    <w:p w14:paraId="44CCEED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04F3274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(next == end)</w:t>
      </w:r>
    </w:p>
    <w:p w14:paraId="7F37076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path;</w:t>
      </w:r>
    </w:p>
    <w:p w14:paraId="7D245CE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70DCDD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(next))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Checks if the current node has been visited, so it does not loop</w:t>
      </w:r>
    </w:p>
    <w:p w14:paraId="679E473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E1EAC9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9CF419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nextStudent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students[next];</w:t>
      </w:r>
    </w:p>
    <w:p w14:paraId="5F1434E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path.CopyPath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253EE6E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pathCopy.Add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(next);</w:t>
      </w:r>
    </w:p>
    <w:p w14:paraId="792CE2F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</w:p>
    <w:p w14:paraId="4A0CF12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List&lt;String&gt;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pathToEnd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FindConnection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next, end,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students);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Recursion Call</w:t>
      </w:r>
    </w:p>
    <w:p w14:paraId="6D8C5F1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D284A0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||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pathToEnd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pathToEnd.Count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4DAD88C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pathToEnd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565DD2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FE2730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2D643E3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9B3C04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Did not found the path</w:t>
      </w:r>
    </w:p>
    <w:p w14:paraId="7FE4977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7F93C69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3373DC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94A569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Deep copies a string list</w:t>
      </w:r>
    </w:p>
    <w:p w14:paraId="13E96B8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CCFC1A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string list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94453A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string list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5D49BB1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CopyPath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 path)</w:t>
      </w:r>
    </w:p>
    <w:p w14:paraId="709ADBC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FEF837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copy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293626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path)</w:t>
      </w:r>
    </w:p>
    <w:p w14:paraId="0B32816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copy.Add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(s);</w:t>
      </w:r>
    </w:p>
    <w:p w14:paraId="2B9B158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796807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copy;</w:t>
      </w:r>
    </w:p>
    <w:p w14:paraId="63CC131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704ADD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98D3D0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A6B63C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Creates connection depending on the path</w:t>
      </w:r>
    </w:p>
    <w:p w14:paraId="44DEA2B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C159B9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List of strings that the path is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compromised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of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53FE46B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a string form of the path from student a to student b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5CEBE56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CreatePathText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 path)</w:t>
      </w:r>
    </w:p>
    <w:p w14:paraId="60CC4AC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{</w:t>
      </w:r>
    </w:p>
    <w:p w14:paraId="185C99A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(path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337F060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negali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susipažinti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B168E5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1)</w:t>
      </w:r>
    </w:p>
    <w:p w14:paraId="1B5F4CA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jau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pažįstami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20BE96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0E06B6C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29E519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path.RemoveAt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(0);</w:t>
      </w:r>
    </w:p>
    <w:p w14:paraId="7EAC3C1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bendri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pažįstami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String.Join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path)}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08AD17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5893A80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3A161B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12F8A0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</w:p>
    <w:p w14:paraId="27CEAD0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7E073932" w14:textId="3ED166EC" w:rsidR="00C7601D" w:rsidRDefault="00C7601D" w:rsidP="00C7601D">
      <w:pPr>
        <w:pStyle w:val="Programostekstas"/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3C0C66C1" w14:textId="77777777" w:rsidR="00C7601D" w:rsidRDefault="00C7601D" w:rsidP="00134E2A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0159B37" w14:textId="77777777" w:rsidR="00134E2A" w:rsidRDefault="00134E2A" w:rsidP="00134E2A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:</w:t>
      </w:r>
    </w:p>
    <w:p w14:paraId="17F07030" w14:textId="77777777" w:rsidR="00134E2A" w:rsidRDefault="00134E2A" w:rsidP="00134E2A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A56041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10E8E15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119BCC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36B963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16E0B0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5AADA7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Lab01</w:t>
      </w:r>
    </w:p>
    <w:p w14:paraId="668C2B3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2A64012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98E0DC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Student Class Data Object that stores the name and connection</w:t>
      </w:r>
    </w:p>
    <w:p w14:paraId="39B2D9B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D562BB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Student</w:t>
      </w:r>
    </w:p>
    <w:p w14:paraId="0DD7480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16F3BBE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1F7CEBC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 Friends;</w:t>
      </w:r>
    </w:p>
    <w:p w14:paraId="166D2C9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FriendCount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Friends.Count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 }</w:t>
      </w:r>
    </w:p>
    <w:p w14:paraId="7554A91E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BE8E54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0B18920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Constructor</w:t>
      </w:r>
    </w:p>
    <w:p w14:paraId="75E6556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0676D3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name,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 friends)</w:t>
      </w:r>
    </w:p>
    <w:p w14:paraId="3AD6C41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C2E1ED1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Name = name;</w:t>
      </w:r>
    </w:p>
    <w:p w14:paraId="70611E0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Friends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58CAC8A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friend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friends)</w:t>
      </w:r>
    </w:p>
    <w:p w14:paraId="768109F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Friends.Add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(friend);</w:t>
      </w:r>
    </w:p>
    <w:p w14:paraId="4F68D56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03D0782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F9E944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1AAA03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Copies friends</w:t>
      </w:r>
    </w:p>
    <w:p w14:paraId="79D20C2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A29967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Deep copy of Friends List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787DA8E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GetFriends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07C5415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3568930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friendList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07DD470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friend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Friends)</w:t>
      </w:r>
    </w:p>
    <w:p w14:paraId="4EFA254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friendList.Add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(friend);</w:t>
      </w:r>
    </w:p>
    <w:p w14:paraId="6D74801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963AD4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friendList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FFB676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1ABB398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B9BD3BB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41669ED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Transforms Friends list into a string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seperated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by spaces</w:t>
      </w:r>
    </w:p>
    <w:p w14:paraId="2AEA7D65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0D94C6F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string of all friends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2B55EF67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GetFriendsString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String.Join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Friends);</w:t>
      </w:r>
    </w:p>
    <w:p w14:paraId="1ACE1B4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FF98ED4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3E9524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ToString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Override</w:t>
      </w:r>
    </w:p>
    <w:p w14:paraId="3905C482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D5085D8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string version of the object: Name, Friend Count, Friends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052B886A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721CEEEC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B06B836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Name,-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{Friends.Count,20}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GetFriendsString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BD5DFC9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46F6F8A3" w14:textId="77777777" w:rsidR="00C7601D" w:rsidRDefault="00C7601D" w:rsidP="00C7601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0EE2B4A5" w14:textId="0BAD5E29" w:rsidR="00134E2A" w:rsidRDefault="00C7601D" w:rsidP="00C7601D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7AE00608" w14:textId="77777777" w:rsidR="00C7601D" w:rsidRDefault="00C7601D" w:rsidP="00134E2A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A38C415" w14:textId="77777777" w:rsidR="00134E2A" w:rsidRDefault="00134E2A" w:rsidP="00134E2A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WebForm1.aspx:</w:t>
      </w:r>
    </w:p>
    <w:p w14:paraId="5EC71E90" w14:textId="77777777" w:rsidR="00134E2A" w:rsidRDefault="00134E2A" w:rsidP="00134E2A">
      <w:pPr>
        <w:pStyle w:val="Programostekstas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7EC585A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 w:eastAsia="lt-LT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="WebForm1.aspx.cs"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="Lab01.WebForm1"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 w:eastAsia="lt-LT"/>
        </w:rPr>
        <w:t>%&gt;</w:t>
      </w:r>
    </w:p>
    <w:p w14:paraId="61062699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403945F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585FE3B7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1AFD033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="http://www.w3.org/1999/xhtml"&gt;</w:t>
      </w:r>
    </w:p>
    <w:p w14:paraId="00D323E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3F13F8DB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C3EB10A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0C1ABCE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8CCBB1B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613303ED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D2A8485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HeaderLabel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="Lab01-16"&gt;&lt;/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632AD1F5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7CC596B7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4333EE34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StudentLabel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Studentų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duomenys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3A46275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305F33E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StudentTable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4F561654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34A37B5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7EBEB45B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ConnectionLabel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Studentų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Ieškomi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Junginiai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519F068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7F28AE9A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ConnectionTable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56BF4EA4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0438DDCC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14A18406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OutputLabel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Rezultatai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13529467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6213EC1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PathTable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315407F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FC1722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3B444410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44F3FF31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5F91CB6C" w14:textId="77777777" w:rsidR="00134E2A" w:rsidRDefault="00134E2A" w:rsidP="00134E2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0F42B153" w14:textId="41447BBB" w:rsidR="002E3EF8" w:rsidRDefault="002E3EF8" w:rsidP="00FD05BD">
      <w:pPr>
        <w:pStyle w:val="Programostekstas"/>
      </w:pPr>
    </w:p>
    <w:p w14:paraId="34849DC3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5EA506EC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C0777B4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5882AC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3DDEDD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3F9E08A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427F80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C623173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Lab01</w:t>
      </w:r>
    </w:p>
    <w:p w14:paraId="0E1008FC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183556E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WebForm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1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System.Web.UI.Page</w:t>
      </w:r>
      <w:proofErr w:type="spellEnd"/>
    </w:p>
    <w:p w14:paraId="5154C8D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3CA8EA65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@"App_Data/students.txt"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734F0D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@"App_Data/connections.txt"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50770C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initialDataPath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@"App_Data/initial_data.txt"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97D1BAB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@"App_Data/result.txt"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F9B1F2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D06DF35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Student&gt; students;</w:t>
      </w:r>
    </w:p>
    <w:p w14:paraId="2BADA50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FA10743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Page_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e)</w:t>
      </w:r>
    </w:p>
    <w:p w14:paraId="1FA069A3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80152F3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Initial Data</w:t>
      </w:r>
    </w:p>
    <w:p w14:paraId="15D8321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InOutUtils.CreateFile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initialDataPath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2206287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students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InOutUtils.ReadStudents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614C53F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</w:p>
    <w:p w14:paraId="483D5384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FillTableWithStudents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List&lt;Student&gt;(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students.Values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), </w:t>
      </w:r>
    </w:p>
    <w:p w14:paraId="73B9B84E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6E081D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DE3137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InOutUtils.AppendInitStudents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List&lt;Student&gt;(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students.Values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), </w:t>
      </w:r>
    </w:p>
    <w:p w14:paraId="6B6E92B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initialDataPath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0BFEA80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3810E0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InOutUtils.ReadConnections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490300B3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</w:p>
    <w:p w14:paraId="133E9FA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FillTableWithConnections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</w:p>
    <w:p w14:paraId="6480A914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6E3606C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BF6E84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InOutUtils.AppendInitData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</w:p>
    <w:p w14:paraId="5A38B0F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initialDataPath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4BEB06FE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2782EBE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7A5FB2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FillPathTable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students,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5A0CFA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InOutUtils.CreateFile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2549F96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</w:p>
    <w:p w14:paraId="21F1BAD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InOutUtils.AppendConnectionResults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(students, </w:t>
      </w:r>
    </w:p>
    <w:p w14:paraId="5198819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</w:p>
    <w:p w14:paraId="62B0A1B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2D39199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2967D9C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25D8A6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993B59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2AA2B5B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Used to show initial Student Data</w:t>
      </w:r>
    </w:p>
    <w:p w14:paraId="054E498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767A97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List Student data type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EDD29D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Table Object data type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159C4294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FillTableWithStudents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List&lt;Student&gt; students, Table table)</w:t>
      </w:r>
    </w:p>
    <w:p w14:paraId="26B2F73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3AC1DAF5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row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9F9BFC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Studentas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3D3ECF7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Kiekis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2DA90AF4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Studentų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4915F18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table.Rows.Add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(row);</w:t>
      </w:r>
    </w:p>
    <w:p w14:paraId="69DECAE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31B3FD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(Student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students)</w:t>
      </w:r>
    </w:p>
    <w:p w14:paraId="676BC90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2D0B1F4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row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1EBBC08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23D6F8A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student.FriendCount.ToString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()));</w:t>
      </w:r>
    </w:p>
    <w:p w14:paraId="090DFC2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student.GetFriendsString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()));</w:t>
      </w:r>
    </w:p>
    <w:p w14:paraId="78903E8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table.Rows.Add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(row);</w:t>
      </w:r>
    </w:p>
    <w:p w14:paraId="50BCE99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A5A003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69C777A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4461FB4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13B14A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29449D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Used to show initial connection data</w:t>
      </w:r>
    </w:p>
    <w:p w14:paraId="4DE0E07E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7112E7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List of Tuples compromised of string, string containing the initial node and end node to use for DFS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931871D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Table object data type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C19609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FillTableWithConnections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</w:t>
      </w:r>
    </w:p>
    <w:p w14:paraId="749B60D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connections, </w:t>
      </w:r>
    </w:p>
    <w:p w14:paraId="07DEE5C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   Table table)</w:t>
      </w:r>
    </w:p>
    <w:p w14:paraId="0D22F79D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11820B7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row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4FEAE5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797439B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Ieškomas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7AD62A9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table.Rows.Add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(row);</w:t>
      </w:r>
    </w:p>
    <w:p w14:paraId="052BF2D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20FE6D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connection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connections)</w:t>
      </w:r>
    </w:p>
    <w:p w14:paraId="3716A90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B6062B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row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BB7F52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(connection.Item1));</w:t>
      </w:r>
    </w:p>
    <w:p w14:paraId="1B44979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(connection.Item2));</w:t>
      </w:r>
    </w:p>
    <w:p w14:paraId="317814BC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table.Rows.Add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(row);</w:t>
      </w:r>
    </w:p>
    <w:p w14:paraId="66C02F7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5E9A06C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1EBC584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A937E2D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75C4AC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AADAA9B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Creates A cell with provided Text</w:t>
      </w:r>
    </w:p>
    <w:p w14:paraId="3376CEE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6FEB6E05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text to be added to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Cell.text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param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35E89F5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TableCell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3834B6AD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text)</w:t>
      </w:r>
    </w:p>
    <w:p w14:paraId="5950D2ED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0CB8C443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cell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74E02FA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cell.Style.Add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"padding"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"5px"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6D4F2FB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cell.Text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text;</w:t>
      </w:r>
    </w:p>
    <w:p w14:paraId="627A6FEE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cell;</w:t>
      </w:r>
    </w:p>
    <w:p w14:paraId="0E24FB45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BC8389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B2EFCDA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4A6F96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Fills the table with paths from student a to b</w:t>
      </w:r>
    </w:p>
    <w:p w14:paraId="34BBE0AE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6A7466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students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Dictionary, key -&gt; string of the student, value -&gt; student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A43E8E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List of Tuples compromised of string, string containing the initial node and end node to use for DFS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1A4AD4D1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Table object where the data will be added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3D302C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FillPathTable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Dictionary&lt;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Student&gt; students, </w:t>
      </w:r>
    </w:p>
    <w:p w14:paraId="111F917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List&lt;Tuple&lt;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&gt;&gt; connections, </w:t>
      </w:r>
    </w:p>
    <w:p w14:paraId="031C935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Table table)</w:t>
      </w:r>
    </w:p>
    <w:p w14:paraId="7A4E50C4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297D645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row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A7E649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6DE60E0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Ieškomas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Draugas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2DB4470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Kelias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7816C65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table.Rows.Add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(row);</w:t>
      </w:r>
    </w:p>
    <w:p w14:paraId="1CC2F04A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D88F8DB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(Tuple&lt;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connection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connections)</w:t>
      </w:r>
    </w:p>
    <w:p w14:paraId="0ABFEFA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    </w:t>
      </w:r>
    </w:p>
    <w:p w14:paraId="005AC573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&gt; path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5557B1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(connection.Item1);</w:t>
      </w:r>
    </w:p>
    <w:p w14:paraId="2B5FB836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path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TaskUtils.FindConnection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connection.Item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1, </w:t>
      </w:r>
    </w:p>
    <w:p w14:paraId="122AC0D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connection.Item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2, </w:t>
      </w:r>
    </w:p>
    <w:p w14:paraId="0D34CE0D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                        path, students);</w:t>
      </w:r>
    </w:p>
    <w:p w14:paraId="3DD18950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A8D8B9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TaskUtils.CreatePathText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(path);</w:t>
      </w:r>
    </w:p>
    <w:p w14:paraId="13301AC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7805415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row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512672E8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(connection.Item1));</w:t>
      </w:r>
    </w:p>
    <w:p w14:paraId="4B1320D9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(connection.Item2));</w:t>
      </w:r>
    </w:p>
    <w:p w14:paraId="37DFF44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row.Cells.Add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pathText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25AA5022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table.Rows.Add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(row);</w:t>
      </w:r>
    </w:p>
    <w:p w14:paraId="11D0FF1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9D808C7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FD57CD5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0C22B63F" w14:textId="77777777" w:rsidR="001D56AC" w:rsidRDefault="001D56AC" w:rsidP="001D56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0C996EC2" w14:textId="2AB65193" w:rsidR="00844988" w:rsidRDefault="001D56AC" w:rsidP="001D56AC">
      <w:pPr>
        <w:pStyle w:val="Programostekstas"/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753AD0E4" w14:textId="77777777" w:rsidR="002E3EF8" w:rsidRPr="00844988" w:rsidRDefault="002E3EF8" w:rsidP="00531F74">
      <w:pPr>
        <w:pStyle w:val="Programostekstas"/>
      </w:pPr>
    </w:p>
    <w:p w14:paraId="6C6CBD2A" w14:textId="77777777" w:rsidR="00844988" w:rsidRPr="00844988" w:rsidRDefault="00844988" w:rsidP="00F16C66">
      <w:pPr>
        <w:pStyle w:val="Heading2"/>
      </w:pPr>
      <w:bookmarkStart w:id="11" w:name="_Toc31703408"/>
      <w:r w:rsidRPr="00844988">
        <w:lastRenderedPageBreak/>
        <w:t>Pradiniai duomenys ir rezultatai</w:t>
      </w:r>
      <w:bookmarkEnd w:id="11"/>
    </w:p>
    <w:p w14:paraId="22A1DFEF" w14:textId="58F2C3BB" w:rsidR="002E3EF8" w:rsidRDefault="00613D32" w:rsidP="00A049DD">
      <w:pPr>
        <w:pStyle w:val="Programostekstas"/>
      </w:pPr>
      <w:r>
        <w:t>Pradiniai Duomenys 1:</w:t>
      </w:r>
    </w:p>
    <w:p w14:paraId="744BCFCC" w14:textId="1B6FB069" w:rsidR="00613D32" w:rsidRDefault="00613D32" w:rsidP="00A049DD">
      <w:pPr>
        <w:pStyle w:val="Programostekstas"/>
      </w:pPr>
    </w:p>
    <w:p w14:paraId="26CF63D1" w14:textId="3FE68998" w:rsidR="00613D32" w:rsidRDefault="0087107D" w:rsidP="00A049DD">
      <w:pPr>
        <w:pStyle w:val="Programostekstas"/>
      </w:pPr>
      <w:r>
        <w:t>s</w:t>
      </w:r>
      <w:r w:rsidR="00613D32">
        <w:t>tudents.txt:</w:t>
      </w:r>
    </w:p>
    <w:p w14:paraId="7CB83281" w14:textId="2E36277B" w:rsidR="00613D32" w:rsidRDefault="00613D32" w:rsidP="00A049DD">
      <w:pPr>
        <w:pStyle w:val="Programostekstas"/>
      </w:pPr>
    </w:p>
    <w:p w14:paraId="74C812F1" w14:textId="77777777" w:rsidR="0087107D" w:rsidRDefault="0087107D" w:rsidP="0087107D">
      <w:pPr>
        <w:pStyle w:val="Programostekstas"/>
      </w:pPr>
      <w:r>
        <w:t>Rūta 1 Arnoldas</w:t>
      </w:r>
    </w:p>
    <w:p w14:paraId="3A8B91CD" w14:textId="77777777" w:rsidR="0087107D" w:rsidRDefault="0087107D" w:rsidP="0087107D">
      <w:pPr>
        <w:pStyle w:val="Programostekstas"/>
      </w:pPr>
      <w:r>
        <w:t>Agnė 3 Nerijus Neda Antanas</w:t>
      </w:r>
    </w:p>
    <w:p w14:paraId="17652ED5" w14:textId="77777777" w:rsidR="0087107D" w:rsidRDefault="0087107D" w:rsidP="0087107D">
      <w:pPr>
        <w:pStyle w:val="Programostekstas"/>
      </w:pPr>
      <w:r>
        <w:t>Nerijus 1 Agnė</w:t>
      </w:r>
    </w:p>
    <w:p w14:paraId="1FC24E30" w14:textId="77777777" w:rsidR="0087107D" w:rsidRDefault="0087107D" w:rsidP="0087107D">
      <w:pPr>
        <w:pStyle w:val="Programostekstas"/>
      </w:pPr>
      <w:r>
        <w:t>Antanas 2 Agnė Marius</w:t>
      </w:r>
    </w:p>
    <w:p w14:paraId="7C3E52BD" w14:textId="77777777" w:rsidR="0087107D" w:rsidRDefault="0087107D" w:rsidP="0087107D">
      <w:pPr>
        <w:pStyle w:val="Programostekstas"/>
      </w:pPr>
      <w:r>
        <w:t>Marius 2 Antanas Neda</w:t>
      </w:r>
    </w:p>
    <w:p w14:paraId="7DF90B8D" w14:textId="77777777" w:rsidR="0087107D" w:rsidRDefault="0087107D" w:rsidP="0087107D">
      <w:pPr>
        <w:pStyle w:val="Programostekstas"/>
      </w:pPr>
      <w:r>
        <w:t>Neda 3 Marius Rūta Agnė</w:t>
      </w:r>
    </w:p>
    <w:p w14:paraId="6E955EFD" w14:textId="563D19D5" w:rsidR="0087107D" w:rsidRDefault="0087107D" w:rsidP="0087107D">
      <w:pPr>
        <w:pStyle w:val="Programostekstas"/>
      </w:pPr>
      <w:r>
        <w:t>Arnoldas 1 Rūta</w:t>
      </w:r>
    </w:p>
    <w:p w14:paraId="6C2C3359" w14:textId="77777777" w:rsidR="008B1B11" w:rsidRDefault="008B1B11" w:rsidP="00A049DD">
      <w:pPr>
        <w:pStyle w:val="Programostekstas"/>
      </w:pPr>
    </w:p>
    <w:p w14:paraId="76C525A6" w14:textId="1E60C0B3" w:rsidR="00613D32" w:rsidRDefault="00132F7E" w:rsidP="00A049DD">
      <w:pPr>
        <w:pStyle w:val="Programostekstas"/>
      </w:pPr>
      <w:r>
        <w:t>connections.txt:</w:t>
      </w:r>
    </w:p>
    <w:p w14:paraId="149E68E4" w14:textId="1C2AB01F" w:rsidR="00132F7E" w:rsidRDefault="00132F7E" w:rsidP="00A049DD">
      <w:pPr>
        <w:pStyle w:val="Programostekstas"/>
      </w:pPr>
    </w:p>
    <w:p w14:paraId="45DF1B1E" w14:textId="77777777" w:rsidR="0087107D" w:rsidRDefault="0087107D" w:rsidP="0087107D">
      <w:pPr>
        <w:pStyle w:val="Programostekstas"/>
      </w:pPr>
      <w:r>
        <w:t>Rūta Nerijus</w:t>
      </w:r>
    </w:p>
    <w:p w14:paraId="1B20354D" w14:textId="77777777" w:rsidR="0087107D" w:rsidRDefault="0087107D" w:rsidP="0087107D">
      <w:pPr>
        <w:pStyle w:val="Programostekstas"/>
      </w:pPr>
      <w:r>
        <w:t>Agnė Antanas</w:t>
      </w:r>
    </w:p>
    <w:p w14:paraId="2CB35F11" w14:textId="0114D2BB" w:rsidR="00132F7E" w:rsidRDefault="0087107D" w:rsidP="0087107D">
      <w:pPr>
        <w:pStyle w:val="Programostekstas"/>
      </w:pPr>
      <w:r>
        <w:t>Neda Nerijus</w:t>
      </w:r>
    </w:p>
    <w:p w14:paraId="16E4F4F3" w14:textId="6895DDC6" w:rsidR="0087107D" w:rsidRDefault="0087107D" w:rsidP="0087107D">
      <w:pPr>
        <w:pStyle w:val="Programostekstas"/>
      </w:pPr>
    </w:p>
    <w:p w14:paraId="5869F5EB" w14:textId="2C66AB2E" w:rsidR="0087107D" w:rsidRDefault="0087107D" w:rsidP="0087107D">
      <w:pPr>
        <w:pStyle w:val="Programostekstas"/>
      </w:pPr>
      <w:r>
        <w:t>Rezultatai 1:</w:t>
      </w:r>
    </w:p>
    <w:p w14:paraId="79C1DA06" w14:textId="177B0122" w:rsidR="0087107D" w:rsidRDefault="0087107D" w:rsidP="0087107D">
      <w:pPr>
        <w:pStyle w:val="Programostekstas"/>
      </w:pPr>
    </w:p>
    <w:p w14:paraId="64E728DD" w14:textId="488AE126" w:rsidR="0087107D" w:rsidRPr="00CB10E4" w:rsidRDefault="002A4116" w:rsidP="00CB10E4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t>Vartotojo s</w:t>
      </w:r>
      <w:r w:rsidR="00087C9D">
        <w:t>ąsaja:</w:t>
      </w:r>
    </w:p>
    <w:p w14:paraId="242446DE" w14:textId="1EBF6587" w:rsidR="00087C9D" w:rsidRDefault="00087C9D" w:rsidP="0087107D">
      <w:pPr>
        <w:pStyle w:val="Programostekstas"/>
      </w:pPr>
    </w:p>
    <w:p w14:paraId="2FA6AC55" w14:textId="69BD9B9B" w:rsidR="00087C9D" w:rsidRDefault="00087C9D" w:rsidP="0087107D">
      <w:pPr>
        <w:pStyle w:val="Programostekstas"/>
      </w:pPr>
      <w:r>
        <w:rPr>
          <w:noProof/>
          <w:lang w:val="en-US"/>
        </w:rPr>
        <w:lastRenderedPageBreak/>
        <w:drawing>
          <wp:inline distT="0" distB="0" distL="0" distR="0" wp14:anchorId="6CBD6ABB" wp14:editId="39B4758E">
            <wp:extent cx="5514975" cy="5895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8994" w14:textId="674525D5" w:rsidR="00087C9D" w:rsidRDefault="00087C9D" w:rsidP="0087107D">
      <w:pPr>
        <w:pStyle w:val="Programostekstas"/>
      </w:pPr>
    </w:p>
    <w:p w14:paraId="62C954B6" w14:textId="7C457626" w:rsidR="00087C9D" w:rsidRDefault="007927E8" w:rsidP="0087107D">
      <w:pPr>
        <w:pStyle w:val="Programostekstas"/>
      </w:pPr>
      <w:r>
        <w:t>i</w:t>
      </w:r>
      <w:r w:rsidR="00087C9D">
        <w:t>nitial</w:t>
      </w:r>
      <w:r>
        <w:t>_d</w:t>
      </w:r>
      <w:r w:rsidR="00087C9D">
        <w:t>ata.txt:</w:t>
      </w:r>
    </w:p>
    <w:p w14:paraId="46570D9D" w14:textId="14B21216" w:rsidR="00087C9D" w:rsidRDefault="00087C9D" w:rsidP="0087107D">
      <w:pPr>
        <w:pStyle w:val="Programostekstas"/>
      </w:pPr>
    </w:p>
    <w:p w14:paraId="2C8E4B30" w14:textId="77777777" w:rsidR="002D25CA" w:rsidRDefault="002D25CA" w:rsidP="002D25CA">
      <w:pPr>
        <w:pStyle w:val="Programostekstas"/>
      </w:pPr>
      <w:r>
        <w:t>Studentai ir jų draugai</w:t>
      </w:r>
    </w:p>
    <w:p w14:paraId="69E73AD7" w14:textId="77777777" w:rsidR="002D25CA" w:rsidRDefault="002D25CA" w:rsidP="002D25CA">
      <w:pPr>
        <w:pStyle w:val="Programostekstas"/>
      </w:pPr>
      <w:r>
        <w:t>Studentas           |Draugų kiekis       |Draugai:</w:t>
      </w:r>
    </w:p>
    <w:p w14:paraId="66C9321B" w14:textId="77777777" w:rsidR="002D25CA" w:rsidRDefault="002D25CA" w:rsidP="002D25CA">
      <w:pPr>
        <w:pStyle w:val="Programostekstas"/>
      </w:pPr>
      <w:r>
        <w:t>Rūta                |                   1|Arnoldas</w:t>
      </w:r>
    </w:p>
    <w:p w14:paraId="4F941425" w14:textId="77777777" w:rsidR="002D25CA" w:rsidRDefault="002D25CA" w:rsidP="002D25CA">
      <w:pPr>
        <w:pStyle w:val="Programostekstas"/>
      </w:pPr>
      <w:r>
        <w:t>Agnė                |                   3|Nerijus Neda Antanas</w:t>
      </w:r>
    </w:p>
    <w:p w14:paraId="7ED59D37" w14:textId="77777777" w:rsidR="002D25CA" w:rsidRDefault="002D25CA" w:rsidP="002D25CA">
      <w:pPr>
        <w:pStyle w:val="Programostekstas"/>
      </w:pPr>
      <w:r>
        <w:t>Nerijus             |                   1|Agnė</w:t>
      </w:r>
    </w:p>
    <w:p w14:paraId="63FD35A6" w14:textId="77777777" w:rsidR="002D25CA" w:rsidRDefault="002D25CA" w:rsidP="002D25CA">
      <w:pPr>
        <w:pStyle w:val="Programostekstas"/>
      </w:pPr>
      <w:r>
        <w:t>Antanas             |                   2|Agnė Marius</w:t>
      </w:r>
    </w:p>
    <w:p w14:paraId="04000616" w14:textId="77777777" w:rsidR="002D25CA" w:rsidRDefault="002D25CA" w:rsidP="002D25CA">
      <w:pPr>
        <w:pStyle w:val="Programostekstas"/>
      </w:pPr>
      <w:r>
        <w:t>Marius              |                   2|Antanas Neda</w:t>
      </w:r>
    </w:p>
    <w:p w14:paraId="0FF6393C" w14:textId="77777777" w:rsidR="002D25CA" w:rsidRDefault="002D25CA" w:rsidP="002D25CA">
      <w:pPr>
        <w:pStyle w:val="Programostekstas"/>
      </w:pPr>
      <w:r>
        <w:t>Neda                |                   3|Marius Rūta Agnė</w:t>
      </w:r>
    </w:p>
    <w:p w14:paraId="73FE71F5" w14:textId="77777777" w:rsidR="002D25CA" w:rsidRDefault="002D25CA" w:rsidP="002D25CA">
      <w:pPr>
        <w:pStyle w:val="Programostekstas"/>
      </w:pPr>
      <w:r>
        <w:t>Arnoldas            |                   1|Rūta</w:t>
      </w:r>
    </w:p>
    <w:p w14:paraId="0366C8EE" w14:textId="77777777" w:rsidR="002D25CA" w:rsidRDefault="002D25CA" w:rsidP="002D25CA">
      <w:pPr>
        <w:pStyle w:val="Programostekstas"/>
      </w:pPr>
    </w:p>
    <w:p w14:paraId="19370EEE" w14:textId="77777777" w:rsidR="002D25CA" w:rsidRDefault="002D25CA" w:rsidP="002D25CA">
      <w:pPr>
        <w:pStyle w:val="Programostekstas"/>
      </w:pPr>
      <w:r>
        <w:t>Studentai ir jų ieškomi draugai:</w:t>
      </w:r>
    </w:p>
    <w:p w14:paraId="70448A56" w14:textId="77777777" w:rsidR="002D25CA" w:rsidRDefault="002D25CA" w:rsidP="002D25CA">
      <w:pPr>
        <w:pStyle w:val="Programostekstas"/>
      </w:pPr>
      <w:r>
        <w:t xml:space="preserve">Studentas            Ieškomas draugas    </w:t>
      </w:r>
    </w:p>
    <w:p w14:paraId="107C0932" w14:textId="77777777" w:rsidR="002D25CA" w:rsidRDefault="002D25CA" w:rsidP="002D25CA">
      <w:pPr>
        <w:pStyle w:val="Programostekstas"/>
      </w:pPr>
      <w:r>
        <w:t xml:space="preserve">Rūta                 Nerijus             </w:t>
      </w:r>
    </w:p>
    <w:p w14:paraId="017971B3" w14:textId="77777777" w:rsidR="002D25CA" w:rsidRDefault="002D25CA" w:rsidP="002D25CA">
      <w:pPr>
        <w:pStyle w:val="Programostekstas"/>
      </w:pPr>
      <w:r>
        <w:t xml:space="preserve">Agnė                 Antanas             </w:t>
      </w:r>
    </w:p>
    <w:p w14:paraId="2B0B8BC9" w14:textId="77777777" w:rsidR="002D25CA" w:rsidRDefault="002D25CA" w:rsidP="002D25CA">
      <w:pPr>
        <w:pStyle w:val="Programostekstas"/>
      </w:pPr>
      <w:r>
        <w:t xml:space="preserve">Neda                 Nerijus             </w:t>
      </w:r>
    </w:p>
    <w:p w14:paraId="0E6C8580" w14:textId="173B0CBC" w:rsidR="00087C9D" w:rsidRDefault="00087C9D" w:rsidP="0087107D">
      <w:pPr>
        <w:pStyle w:val="Programostekstas"/>
      </w:pPr>
    </w:p>
    <w:p w14:paraId="4F64449D" w14:textId="0078C69E" w:rsidR="002D25CA" w:rsidRDefault="002D25CA" w:rsidP="0087107D">
      <w:pPr>
        <w:pStyle w:val="Programostekstas"/>
      </w:pPr>
      <w:r>
        <w:t>Result.txt:</w:t>
      </w:r>
    </w:p>
    <w:p w14:paraId="346844FC" w14:textId="1F2B4A1F" w:rsidR="002D25CA" w:rsidRDefault="002D25CA" w:rsidP="0087107D">
      <w:pPr>
        <w:pStyle w:val="Programostekstas"/>
      </w:pPr>
    </w:p>
    <w:p w14:paraId="3FDF778A" w14:textId="77777777" w:rsidR="002D25CA" w:rsidRDefault="002D25CA" w:rsidP="002D25CA">
      <w:pPr>
        <w:pStyle w:val="Programostekstas"/>
      </w:pPr>
      <w:r>
        <w:lastRenderedPageBreak/>
        <w:t>Draugai ir jų junginiai, bei keliai:</w:t>
      </w:r>
    </w:p>
    <w:p w14:paraId="7AF9C9C9" w14:textId="77777777" w:rsidR="002D25CA" w:rsidRDefault="002D25CA" w:rsidP="002D25CA">
      <w:pPr>
        <w:pStyle w:val="Programostekstas"/>
      </w:pPr>
      <w:r>
        <w:t>Draugas             |Ieškomas draugas:   |Kelias:</w:t>
      </w:r>
    </w:p>
    <w:p w14:paraId="5BBF305C" w14:textId="77777777" w:rsidR="002D25CA" w:rsidRDefault="002D25CA" w:rsidP="002D25CA">
      <w:pPr>
        <w:pStyle w:val="Programostekstas"/>
      </w:pPr>
      <w:r>
        <w:t>Rūta                |Nerijus             |negali susipažinti</w:t>
      </w:r>
    </w:p>
    <w:p w14:paraId="50AF1B81" w14:textId="77777777" w:rsidR="002D25CA" w:rsidRDefault="002D25CA" w:rsidP="002D25CA">
      <w:pPr>
        <w:pStyle w:val="Programostekstas"/>
      </w:pPr>
      <w:r>
        <w:t>Agnė                |Antanas             |jau pažįstami</w:t>
      </w:r>
    </w:p>
    <w:p w14:paraId="5AC74CAE" w14:textId="68BEF4C9" w:rsidR="002D25CA" w:rsidRDefault="002D25CA" w:rsidP="002D25CA">
      <w:pPr>
        <w:pStyle w:val="Programostekstas"/>
      </w:pPr>
      <w:r>
        <w:t>Neda                |Nerijus             |bendri pažįstami: Agnė</w:t>
      </w:r>
    </w:p>
    <w:p w14:paraId="09C75450" w14:textId="77777777" w:rsidR="0087107D" w:rsidRDefault="0087107D" w:rsidP="0087107D">
      <w:pPr>
        <w:pStyle w:val="Programostekstas"/>
      </w:pPr>
    </w:p>
    <w:p w14:paraId="5DE228CB" w14:textId="216D9068" w:rsidR="0087107D" w:rsidRDefault="0087107D" w:rsidP="0087107D">
      <w:pPr>
        <w:pStyle w:val="Programostekstas"/>
      </w:pPr>
      <w:r>
        <w:t>Pradiniai Duomenys 2:</w:t>
      </w:r>
    </w:p>
    <w:p w14:paraId="3718880D" w14:textId="00C1A375" w:rsidR="00844988" w:rsidRDefault="00844988" w:rsidP="00A049DD">
      <w:pPr>
        <w:pStyle w:val="Programostekstas"/>
      </w:pPr>
    </w:p>
    <w:p w14:paraId="1FA86A37" w14:textId="1A438FCE" w:rsidR="002D25CA" w:rsidRDefault="002D25CA" w:rsidP="00A049DD">
      <w:pPr>
        <w:pStyle w:val="Programostekstas"/>
      </w:pPr>
      <w:r>
        <w:t>students.txt:</w:t>
      </w:r>
    </w:p>
    <w:p w14:paraId="2CF09786" w14:textId="24F1B750" w:rsidR="002F2377" w:rsidRDefault="002F2377" w:rsidP="00A049DD">
      <w:pPr>
        <w:pStyle w:val="Programostekstas"/>
      </w:pPr>
    </w:p>
    <w:p w14:paraId="21F2927B" w14:textId="77777777" w:rsidR="002F2377" w:rsidRDefault="002F2377" w:rsidP="002F2377">
      <w:pPr>
        <w:pStyle w:val="Programostekstas"/>
      </w:pPr>
      <w:r>
        <w:t>a 2 g b</w:t>
      </w:r>
    </w:p>
    <w:p w14:paraId="71EA31A0" w14:textId="77777777" w:rsidR="002F2377" w:rsidRDefault="002F2377" w:rsidP="002F2377">
      <w:pPr>
        <w:pStyle w:val="Programostekstas"/>
      </w:pPr>
      <w:r>
        <w:t>b 2 a c</w:t>
      </w:r>
    </w:p>
    <w:p w14:paraId="407EC920" w14:textId="77777777" w:rsidR="002F2377" w:rsidRDefault="002F2377" w:rsidP="002F2377">
      <w:pPr>
        <w:pStyle w:val="Programostekstas"/>
      </w:pPr>
      <w:r>
        <w:t>c 2 b f</w:t>
      </w:r>
    </w:p>
    <w:p w14:paraId="5AF6B028" w14:textId="77777777" w:rsidR="002F2377" w:rsidRDefault="002F2377" w:rsidP="002F2377">
      <w:pPr>
        <w:pStyle w:val="Programostekstas"/>
      </w:pPr>
      <w:r>
        <w:t>d 1 e</w:t>
      </w:r>
    </w:p>
    <w:p w14:paraId="44D0DF13" w14:textId="77777777" w:rsidR="002F2377" w:rsidRDefault="002F2377" w:rsidP="002F2377">
      <w:pPr>
        <w:pStyle w:val="Programostekstas"/>
      </w:pPr>
      <w:r>
        <w:t>e 1 d</w:t>
      </w:r>
    </w:p>
    <w:p w14:paraId="1C0AAF00" w14:textId="77777777" w:rsidR="002F2377" w:rsidRDefault="002F2377" w:rsidP="002F2377">
      <w:pPr>
        <w:pStyle w:val="Programostekstas"/>
      </w:pPr>
      <w:r>
        <w:t>f 2 h c</w:t>
      </w:r>
    </w:p>
    <w:p w14:paraId="60E85755" w14:textId="77777777" w:rsidR="002F2377" w:rsidRDefault="002F2377" w:rsidP="002F2377">
      <w:pPr>
        <w:pStyle w:val="Programostekstas"/>
      </w:pPr>
      <w:r>
        <w:t>g 2 a h</w:t>
      </w:r>
    </w:p>
    <w:p w14:paraId="6812446A" w14:textId="4C6B4AE5" w:rsidR="002F2377" w:rsidRDefault="002F2377" w:rsidP="002F2377">
      <w:pPr>
        <w:pStyle w:val="Programostekstas"/>
      </w:pPr>
      <w:r>
        <w:t>h 2 g f</w:t>
      </w:r>
    </w:p>
    <w:p w14:paraId="5255BBF1" w14:textId="450417EE" w:rsidR="002D25CA" w:rsidRDefault="002D25CA" w:rsidP="00A049DD">
      <w:pPr>
        <w:pStyle w:val="Programostekstas"/>
      </w:pPr>
    </w:p>
    <w:p w14:paraId="4916DC4D" w14:textId="13CCECBE" w:rsidR="00C2274E" w:rsidRDefault="00C2274E" w:rsidP="00A049DD">
      <w:pPr>
        <w:pStyle w:val="Programostekstas"/>
      </w:pPr>
      <w:r>
        <w:t>connections.txt:</w:t>
      </w:r>
    </w:p>
    <w:p w14:paraId="37A2F191" w14:textId="4B250610" w:rsidR="00C2274E" w:rsidRDefault="00C2274E" w:rsidP="00A049DD">
      <w:pPr>
        <w:pStyle w:val="Programostekstas"/>
      </w:pPr>
    </w:p>
    <w:p w14:paraId="0DE36983" w14:textId="77777777" w:rsidR="002F2377" w:rsidRDefault="002F2377" w:rsidP="002F2377">
      <w:pPr>
        <w:pStyle w:val="Programostekstas"/>
      </w:pPr>
      <w:r>
        <w:t>a f</w:t>
      </w:r>
    </w:p>
    <w:p w14:paraId="68536FA6" w14:textId="77777777" w:rsidR="002F2377" w:rsidRDefault="002F2377" w:rsidP="002F2377">
      <w:pPr>
        <w:pStyle w:val="Programostekstas"/>
      </w:pPr>
      <w:r>
        <w:t>a b</w:t>
      </w:r>
    </w:p>
    <w:p w14:paraId="6666699A" w14:textId="63EF21D2" w:rsidR="002F2377" w:rsidRDefault="002F2377" w:rsidP="002F2377">
      <w:pPr>
        <w:pStyle w:val="Programostekstas"/>
      </w:pPr>
      <w:r>
        <w:t>a e</w:t>
      </w:r>
    </w:p>
    <w:p w14:paraId="2AF399E7" w14:textId="77777777" w:rsidR="002F2377" w:rsidRDefault="002F2377" w:rsidP="00A049DD">
      <w:pPr>
        <w:pStyle w:val="Programostekstas"/>
      </w:pPr>
    </w:p>
    <w:p w14:paraId="3B01306E" w14:textId="77777777" w:rsidR="00F779CD" w:rsidRDefault="00F779CD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14:paraId="612BA624" w14:textId="2C9DC0FB" w:rsidR="00C2274E" w:rsidRDefault="00C2274E" w:rsidP="00A049DD">
      <w:pPr>
        <w:pStyle w:val="Programostekstas"/>
      </w:pPr>
      <w:r>
        <w:lastRenderedPageBreak/>
        <w:t>Rezultatai 2:</w:t>
      </w:r>
    </w:p>
    <w:p w14:paraId="3EA2FC81" w14:textId="0DBDA3B4" w:rsidR="00C2274E" w:rsidRDefault="00C2274E" w:rsidP="00A049DD">
      <w:pPr>
        <w:pStyle w:val="Programostekstas"/>
      </w:pPr>
    </w:p>
    <w:p w14:paraId="3F3DE4C4" w14:textId="166A2137" w:rsidR="00C2274E" w:rsidRDefault="00C2274E" w:rsidP="00A049DD">
      <w:pPr>
        <w:pStyle w:val="Programostekstas"/>
      </w:pPr>
      <w:r>
        <w:t>Vartotojo Sąsaja:</w:t>
      </w:r>
    </w:p>
    <w:p w14:paraId="0088F38E" w14:textId="20F44762" w:rsidR="00C2274E" w:rsidRDefault="00C2274E" w:rsidP="00A049DD">
      <w:pPr>
        <w:pStyle w:val="Programostekstas"/>
      </w:pPr>
    </w:p>
    <w:p w14:paraId="5663484D" w14:textId="42D7793F" w:rsidR="00C2274E" w:rsidRDefault="00C2274E" w:rsidP="00A049DD">
      <w:pPr>
        <w:pStyle w:val="Programostekstas"/>
      </w:pPr>
      <w:r>
        <w:rPr>
          <w:noProof/>
          <w:lang w:val="en-US"/>
        </w:rPr>
        <w:drawing>
          <wp:inline distT="0" distB="0" distL="0" distR="0" wp14:anchorId="5F53456B" wp14:editId="189B0A6B">
            <wp:extent cx="3733800" cy="6276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5EEF" w14:textId="77777777" w:rsidR="00DC0B63" w:rsidRDefault="00DC0B63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14:paraId="368F54C2" w14:textId="061CFD19" w:rsidR="002D25CA" w:rsidRDefault="00271186" w:rsidP="00A049DD">
      <w:pPr>
        <w:pStyle w:val="Programostekstas"/>
      </w:pPr>
      <w:r>
        <w:lastRenderedPageBreak/>
        <w:t>Initial_data.txt:</w:t>
      </w:r>
    </w:p>
    <w:p w14:paraId="20BFED7C" w14:textId="7E065F6C" w:rsidR="00271186" w:rsidRDefault="00271186" w:rsidP="00A049DD">
      <w:pPr>
        <w:pStyle w:val="Programostekstas"/>
      </w:pPr>
    </w:p>
    <w:p w14:paraId="245A7F41" w14:textId="77777777" w:rsidR="00271186" w:rsidRDefault="00271186" w:rsidP="00271186">
      <w:pPr>
        <w:pStyle w:val="Programostekstas"/>
      </w:pPr>
      <w:r>
        <w:t>Studentai ir jų draugai</w:t>
      </w:r>
    </w:p>
    <w:p w14:paraId="3ED093F1" w14:textId="77777777" w:rsidR="00271186" w:rsidRDefault="00271186" w:rsidP="00271186">
      <w:pPr>
        <w:pStyle w:val="Programostekstas"/>
      </w:pPr>
      <w:r>
        <w:t>Studentas           |Draugų kiekis       |Draugai:</w:t>
      </w:r>
    </w:p>
    <w:p w14:paraId="62C84849" w14:textId="77777777" w:rsidR="00271186" w:rsidRDefault="00271186" w:rsidP="00271186">
      <w:pPr>
        <w:pStyle w:val="Programostekstas"/>
      </w:pPr>
      <w:r>
        <w:t>a                   |                   2|g b</w:t>
      </w:r>
    </w:p>
    <w:p w14:paraId="3889FA27" w14:textId="77777777" w:rsidR="00271186" w:rsidRDefault="00271186" w:rsidP="00271186">
      <w:pPr>
        <w:pStyle w:val="Programostekstas"/>
      </w:pPr>
      <w:r>
        <w:t>b                   |                   2|a c</w:t>
      </w:r>
    </w:p>
    <w:p w14:paraId="204E77A5" w14:textId="77777777" w:rsidR="00271186" w:rsidRDefault="00271186" w:rsidP="00271186">
      <w:pPr>
        <w:pStyle w:val="Programostekstas"/>
      </w:pPr>
      <w:r>
        <w:t>c                   |                   2|b f</w:t>
      </w:r>
    </w:p>
    <w:p w14:paraId="7D50C7BC" w14:textId="77777777" w:rsidR="00271186" w:rsidRDefault="00271186" w:rsidP="00271186">
      <w:pPr>
        <w:pStyle w:val="Programostekstas"/>
      </w:pPr>
      <w:r>
        <w:t>d                   |                   1|e</w:t>
      </w:r>
    </w:p>
    <w:p w14:paraId="1F0B6C7D" w14:textId="77777777" w:rsidR="00271186" w:rsidRDefault="00271186" w:rsidP="00271186">
      <w:pPr>
        <w:pStyle w:val="Programostekstas"/>
      </w:pPr>
      <w:r>
        <w:t>e                   |                   1|d</w:t>
      </w:r>
    </w:p>
    <w:p w14:paraId="144DAE30" w14:textId="77777777" w:rsidR="00271186" w:rsidRDefault="00271186" w:rsidP="00271186">
      <w:pPr>
        <w:pStyle w:val="Programostekstas"/>
      </w:pPr>
      <w:r>
        <w:t>f                   |                   2|h c</w:t>
      </w:r>
    </w:p>
    <w:p w14:paraId="03201273" w14:textId="77777777" w:rsidR="00271186" w:rsidRDefault="00271186" w:rsidP="00271186">
      <w:pPr>
        <w:pStyle w:val="Programostekstas"/>
      </w:pPr>
      <w:r>
        <w:t>g                   |                   2|a h</w:t>
      </w:r>
    </w:p>
    <w:p w14:paraId="0070834C" w14:textId="77777777" w:rsidR="00271186" w:rsidRDefault="00271186" w:rsidP="00271186">
      <w:pPr>
        <w:pStyle w:val="Programostekstas"/>
      </w:pPr>
      <w:r>
        <w:t>h                   |                   2|g f</w:t>
      </w:r>
    </w:p>
    <w:p w14:paraId="7769B2F4" w14:textId="77777777" w:rsidR="00271186" w:rsidRDefault="00271186" w:rsidP="00271186">
      <w:pPr>
        <w:pStyle w:val="Programostekstas"/>
      </w:pPr>
    </w:p>
    <w:p w14:paraId="2D034242" w14:textId="77777777" w:rsidR="00271186" w:rsidRDefault="00271186" w:rsidP="00271186">
      <w:pPr>
        <w:pStyle w:val="Programostekstas"/>
      </w:pPr>
      <w:r>
        <w:t>Studentai ir jų ieškomi draugai:</w:t>
      </w:r>
    </w:p>
    <w:p w14:paraId="71119BF1" w14:textId="77777777" w:rsidR="00271186" w:rsidRDefault="00271186" w:rsidP="00271186">
      <w:pPr>
        <w:pStyle w:val="Programostekstas"/>
      </w:pPr>
      <w:r>
        <w:t xml:space="preserve">Studentas            Ieškomas draugas    </w:t>
      </w:r>
    </w:p>
    <w:p w14:paraId="4B984EB5" w14:textId="77777777" w:rsidR="00271186" w:rsidRDefault="00271186" w:rsidP="00271186">
      <w:pPr>
        <w:pStyle w:val="Programostekstas"/>
      </w:pPr>
      <w:r>
        <w:t xml:space="preserve">a                    f                   </w:t>
      </w:r>
    </w:p>
    <w:p w14:paraId="2D104DCC" w14:textId="77777777" w:rsidR="00271186" w:rsidRDefault="00271186" w:rsidP="00271186">
      <w:pPr>
        <w:pStyle w:val="Programostekstas"/>
      </w:pPr>
      <w:r>
        <w:t xml:space="preserve">a                    b                   </w:t>
      </w:r>
    </w:p>
    <w:p w14:paraId="65854EFE" w14:textId="77777777" w:rsidR="00271186" w:rsidRDefault="00271186" w:rsidP="00271186">
      <w:pPr>
        <w:pStyle w:val="Programostekstas"/>
      </w:pPr>
      <w:r>
        <w:t xml:space="preserve">a                    e                   </w:t>
      </w:r>
    </w:p>
    <w:p w14:paraId="5587A6F9" w14:textId="77777777" w:rsidR="00271186" w:rsidRDefault="00271186" w:rsidP="00A049DD">
      <w:pPr>
        <w:pStyle w:val="Programostekstas"/>
      </w:pPr>
    </w:p>
    <w:p w14:paraId="4328255A" w14:textId="707B0E10" w:rsidR="002E3EF8" w:rsidRDefault="00DC0B63" w:rsidP="00A049DD">
      <w:pPr>
        <w:pStyle w:val="Programostekstas"/>
      </w:pPr>
      <w:r>
        <w:t>result.txt:</w:t>
      </w:r>
    </w:p>
    <w:p w14:paraId="3BD765C3" w14:textId="5167BDAF" w:rsidR="00DC0B63" w:rsidRDefault="00DC0B63" w:rsidP="00A049DD">
      <w:pPr>
        <w:pStyle w:val="Programostekstas"/>
      </w:pPr>
    </w:p>
    <w:p w14:paraId="138136EB" w14:textId="77777777" w:rsidR="00DC0B63" w:rsidRDefault="00DC0B63" w:rsidP="00DC0B63">
      <w:pPr>
        <w:pStyle w:val="Programostekstas"/>
      </w:pPr>
      <w:r>
        <w:t>Draugai ir jų junginiai, bei keliai:</w:t>
      </w:r>
    </w:p>
    <w:p w14:paraId="5F24937C" w14:textId="77777777" w:rsidR="00DC0B63" w:rsidRDefault="00DC0B63" w:rsidP="00DC0B63">
      <w:pPr>
        <w:pStyle w:val="Programostekstas"/>
      </w:pPr>
      <w:r>
        <w:t>Draugas             |Ieškomas draugas:   |Kelias:</w:t>
      </w:r>
    </w:p>
    <w:p w14:paraId="193AEC24" w14:textId="77777777" w:rsidR="00DC0B63" w:rsidRDefault="00DC0B63" w:rsidP="00DC0B63">
      <w:pPr>
        <w:pStyle w:val="Programostekstas"/>
      </w:pPr>
      <w:r>
        <w:t>a                   |f                   |bendri pažįstami: g h</w:t>
      </w:r>
    </w:p>
    <w:p w14:paraId="0481F0BB" w14:textId="77777777" w:rsidR="00DC0B63" w:rsidRDefault="00DC0B63" w:rsidP="00DC0B63">
      <w:pPr>
        <w:pStyle w:val="Programostekstas"/>
      </w:pPr>
      <w:r>
        <w:t>a                   |b                   |jau pažįstami</w:t>
      </w:r>
    </w:p>
    <w:p w14:paraId="13E4C63B" w14:textId="07FCECA3" w:rsidR="00DC0B63" w:rsidRDefault="00DC0B63" w:rsidP="00DC0B63">
      <w:pPr>
        <w:pStyle w:val="Programostekstas"/>
      </w:pPr>
      <w:r>
        <w:t>a                   |e                   |negali susipažinti</w:t>
      </w:r>
    </w:p>
    <w:p w14:paraId="762DC43C" w14:textId="77777777" w:rsidR="00D1074F" w:rsidRDefault="00D1074F" w:rsidP="00D1074F">
      <w:pPr>
        <w:pStyle w:val="Heading2"/>
      </w:pPr>
      <w:bookmarkStart w:id="12" w:name="_Toc31703409"/>
      <w:r>
        <w:t>Dėstytojo pastabos</w:t>
      </w:r>
      <w:bookmarkEnd w:id="12"/>
    </w:p>
    <w:p w14:paraId="54CE2A21" w14:textId="3F6972BD" w:rsidR="00D1074F" w:rsidRPr="008741F0" w:rsidRDefault="008741F0" w:rsidP="00D1074F">
      <w:pPr>
        <w:rPr>
          <w:rFonts w:ascii="Arial" w:hAnsi="Arial" w:cs="Arial"/>
          <w:color w:val="1D2125"/>
          <w:sz w:val="20"/>
          <w:shd w:val="clear" w:color="auto" w:fill="FFFFFF"/>
        </w:rPr>
      </w:pPr>
      <w:r w:rsidRPr="008741F0">
        <w:rPr>
          <w:rFonts w:ascii="Arial" w:hAnsi="Arial" w:cs="Arial"/>
          <w:color w:val="1D2125"/>
          <w:sz w:val="20"/>
          <w:shd w:val="clear" w:color="auto" w:fill="FFFFFF"/>
        </w:rPr>
        <w:t>1. Reiktų šiek tiek pakeisti ataskaitos įvardinimą. Jūsų grupė nėra IFF14.</w:t>
      </w:r>
    </w:p>
    <w:p w14:paraId="4B6385B7" w14:textId="5788FE0A" w:rsidR="008741F0" w:rsidRPr="008741F0" w:rsidRDefault="008741F0" w:rsidP="00D1074F">
      <w:pPr>
        <w:rPr>
          <w:rFonts w:ascii="Arial" w:hAnsi="Arial" w:cs="Arial"/>
          <w:color w:val="1D2125"/>
          <w:sz w:val="20"/>
        </w:rPr>
      </w:pPr>
      <w:r w:rsidRPr="008741F0">
        <w:rPr>
          <w:rFonts w:ascii="Arial" w:hAnsi="Arial" w:cs="Arial"/>
          <w:color w:val="1D2125"/>
          <w:sz w:val="20"/>
        </w:rPr>
        <w:t>2. Klasių diagramai vien tik Visual Studio įrankio neužtenka. Jis ne neatskleidžia pilnai klasės vidaus.</w:t>
      </w:r>
    </w:p>
    <w:p w14:paraId="3D869954" w14:textId="6C798B40" w:rsidR="008741F0" w:rsidRPr="008741F0" w:rsidRDefault="008741F0" w:rsidP="00D1074F">
      <w:pPr>
        <w:rPr>
          <w:rFonts w:ascii="Arial" w:hAnsi="Arial" w:cs="Arial"/>
          <w:sz w:val="20"/>
        </w:rPr>
      </w:pPr>
      <w:r w:rsidRPr="008741F0">
        <w:rPr>
          <w:rFonts w:ascii="Arial" w:hAnsi="Arial" w:cs="Arial"/>
          <w:sz w:val="20"/>
        </w:rPr>
        <w:t>3. Garmatinės klaidos "su duotą ir apskaičiuotą "</w:t>
      </w:r>
    </w:p>
    <w:p w14:paraId="0DE0151B" w14:textId="6D6F5D5A" w:rsidR="008741F0" w:rsidRPr="008741F0" w:rsidRDefault="008741F0" w:rsidP="00D1074F">
      <w:pPr>
        <w:rPr>
          <w:rFonts w:ascii="Arial" w:hAnsi="Arial" w:cs="Arial"/>
          <w:color w:val="1D2125"/>
          <w:sz w:val="20"/>
        </w:rPr>
      </w:pPr>
      <w:r w:rsidRPr="008741F0">
        <w:rPr>
          <w:rFonts w:ascii="Arial" w:hAnsi="Arial" w:cs="Arial"/>
          <w:color w:val="1D2125"/>
          <w:sz w:val="20"/>
        </w:rPr>
        <w:t>4. • Įvedimo ir išvedimo metodus, veikiančius su tekstiniu failu, talpinkite į public static class InOutUtils.</w:t>
      </w:r>
    </w:p>
    <w:p w14:paraId="645D3723" w14:textId="180262EB" w:rsidR="008741F0" w:rsidRPr="008741F0" w:rsidRDefault="008741F0" w:rsidP="008741F0">
      <w:pPr>
        <w:ind w:left="720" w:firstLine="0"/>
        <w:rPr>
          <w:rFonts w:ascii="Arial" w:hAnsi="Arial" w:cs="Arial"/>
          <w:color w:val="1D2125"/>
          <w:sz w:val="20"/>
        </w:rPr>
      </w:pPr>
      <w:r w:rsidRPr="008741F0">
        <w:rPr>
          <w:rFonts w:ascii="Arial" w:hAnsi="Arial" w:cs="Arial"/>
          <w:color w:val="1D2125"/>
          <w:sz w:val="20"/>
        </w:rPr>
        <w:t>5. Parametrus reikia komentuoti visiems metodams // /// appends students to TXT file</w:t>
      </w:r>
      <w:r w:rsidRPr="008741F0">
        <w:rPr>
          <w:rFonts w:ascii="Arial" w:hAnsi="Arial" w:cs="Arial"/>
          <w:color w:val="1D2125"/>
          <w:sz w:val="20"/>
        </w:rPr>
        <w:br/>
        <w:t>/// public static void AppendInitialStudentData(List students, string path)</w:t>
      </w:r>
    </w:p>
    <w:p w14:paraId="01DBC8A1" w14:textId="77777777" w:rsidR="008741F0" w:rsidRPr="008741F0" w:rsidRDefault="008741F0" w:rsidP="008741F0">
      <w:pPr>
        <w:rPr>
          <w:rFonts w:ascii="Arial" w:hAnsi="Arial" w:cs="Arial"/>
          <w:sz w:val="20"/>
        </w:rPr>
      </w:pPr>
      <w:r w:rsidRPr="008741F0">
        <w:rPr>
          <w:rFonts w:ascii="Arial" w:hAnsi="Arial" w:cs="Arial"/>
          <w:sz w:val="20"/>
        </w:rPr>
        <w:t>6. Čia tik rodyklės perrašymas:</w:t>
      </w:r>
    </w:p>
    <w:p w14:paraId="67AC75BE" w14:textId="77777777" w:rsidR="008741F0" w:rsidRPr="008741F0" w:rsidRDefault="008741F0" w:rsidP="008741F0">
      <w:pPr>
        <w:rPr>
          <w:rFonts w:ascii="Arial" w:hAnsi="Arial" w:cs="Arial"/>
          <w:sz w:val="20"/>
        </w:rPr>
      </w:pPr>
      <w:r w:rsidRPr="008741F0">
        <w:rPr>
          <w:rFonts w:ascii="Arial" w:hAnsi="Arial" w:cs="Arial"/>
          <w:sz w:val="20"/>
        </w:rPr>
        <w:t>public Student(string name, List friends)</w:t>
      </w:r>
    </w:p>
    <w:p w14:paraId="5E2DEF23" w14:textId="77777777" w:rsidR="008741F0" w:rsidRPr="008741F0" w:rsidRDefault="008741F0" w:rsidP="008741F0">
      <w:pPr>
        <w:rPr>
          <w:rFonts w:ascii="Arial" w:hAnsi="Arial" w:cs="Arial"/>
          <w:sz w:val="20"/>
        </w:rPr>
      </w:pPr>
      <w:r w:rsidRPr="008741F0">
        <w:rPr>
          <w:rFonts w:ascii="Arial" w:hAnsi="Arial" w:cs="Arial"/>
          <w:sz w:val="20"/>
        </w:rPr>
        <w:t>{</w:t>
      </w:r>
    </w:p>
    <w:p w14:paraId="233BFEE3" w14:textId="77777777" w:rsidR="008741F0" w:rsidRPr="008741F0" w:rsidRDefault="008741F0" w:rsidP="008741F0">
      <w:pPr>
        <w:rPr>
          <w:rFonts w:ascii="Arial" w:hAnsi="Arial" w:cs="Arial"/>
          <w:sz w:val="20"/>
        </w:rPr>
      </w:pPr>
      <w:r w:rsidRPr="008741F0">
        <w:rPr>
          <w:rFonts w:ascii="Arial" w:hAnsi="Arial" w:cs="Arial"/>
          <w:sz w:val="20"/>
        </w:rPr>
        <w:t>Name = name;</w:t>
      </w:r>
    </w:p>
    <w:p w14:paraId="2E997E1B" w14:textId="4FAE16E4" w:rsidR="008741F0" w:rsidRPr="008741F0" w:rsidRDefault="008741F0" w:rsidP="008741F0">
      <w:pPr>
        <w:rPr>
          <w:rFonts w:ascii="Arial" w:hAnsi="Arial" w:cs="Arial"/>
          <w:sz w:val="20"/>
        </w:rPr>
      </w:pPr>
      <w:r w:rsidRPr="008741F0">
        <w:rPr>
          <w:rFonts w:ascii="Arial" w:hAnsi="Arial" w:cs="Arial"/>
          <w:sz w:val="20"/>
        </w:rPr>
        <w:t>Friends = friends;</w:t>
      </w:r>
    </w:p>
    <w:p w14:paraId="04332968" w14:textId="77777777" w:rsidR="00D1074F" w:rsidRDefault="00D1074F" w:rsidP="00D1074F"/>
    <w:p w14:paraId="39C82019" w14:textId="77777777" w:rsidR="00D1074F" w:rsidRPr="00D1074F" w:rsidRDefault="00D1074F" w:rsidP="00D1074F"/>
    <w:p w14:paraId="4D842417" w14:textId="77777777" w:rsidR="00AB7416" w:rsidRPr="0015714D" w:rsidRDefault="00292560" w:rsidP="00F93867">
      <w:pPr>
        <w:pStyle w:val="Heading1"/>
      </w:pPr>
      <w:bookmarkStart w:id="13" w:name="_Toc31703410"/>
      <w:r>
        <w:lastRenderedPageBreak/>
        <w:t>Dinaminis atminties valdymas</w:t>
      </w:r>
      <w:r w:rsidR="001B1565">
        <w:t xml:space="preserve"> (</w:t>
      </w:r>
      <w:r w:rsidR="0052151B">
        <w:t>L2</w:t>
      </w:r>
      <w:r w:rsidR="001B1565">
        <w:t>)</w:t>
      </w:r>
      <w:bookmarkEnd w:id="13"/>
    </w:p>
    <w:p w14:paraId="61696B5B" w14:textId="77777777" w:rsidR="0052151B" w:rsidRPr="00844988" w:rsidRDefault="0052151B" w:rsidP="0052151B">
      <w:pPr>
        <w:pStyle w:val="Heading2"/>
      </w:pPr>
      <w:bookmarkStart w:id="14" w:name="_Toc31703411"/>
      <w:r w:rsidRPr="00844988">
        <w:t>Darbo užduotis</w:t>
      </w:r>
      <w:bookmarkEnd w:id="14"/>
    </w:p>
    <w:p w14:paraId="24487C92" w14:textId="733F2877" w:rsidR="0052151B" w:rsidRDefault="006D4388" w:rsidP="0052151B">
      <w:r>
        <w:rPr>
          <w:noProof/>
        </w:rPr>
        <w:drawing>
          <wp:inline distT="0" distB="0" distL="0" distR="0" wp14:anchorId="590050B2" wp14:editId="1F357CA7">
            <wp:extent cx="5575935" cy="18906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3902" cy="189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9FD8" w14:textId="77777777" w:rsidR="0052151B" w:rsidRDefault="0052151B" w:rsidP="0052151B"/>
    <w:p w14:paraId="1D03DACB" w14:textId="77777777" w:rsidR="0052151B" w:rsidRDefault="0052151B" w:rsidP="0052151B"/>
    <w:p w14:paraId="37ED4F80" w14:textId="77777777" w:rsidR="0052151B" w:rsidRDefault="0052151B" w:rsidP="0052151B">
      <w:pPr>
        <w:pStyle w:val="Heading2"/>
      </w:pPr>
      <w:bookmarkStart w:id="15" w:name="_Toc31703412"/>
      <w:r>
        <w:t>Grafinės vartotojo sąsajos schema</w:t>
      </w:r>
      <w:bookmarkEnd w:id="15"/>
    </w:p>
    <w:p w14:paraId="052680F7" w14:textId="6867D028" w:rsidR="006D4388" w:rsidRDefault="006D4388" w:rsidP="006D4388">
      <w:r>
        <w:rPr>
          <w:noProof/>
        </w:rPr>
        <w:drawing>
          <wp:inline distT="0" distB="0" distL="0" distR="0" wp14:anchorId="1660D4B5" wp14:editId="528345CA">
            <wp:extent cx="3602871" cy="2457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9418" cy="246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E425" w14:textId="78951DC6" w:rsidR="0052151B" w:rsidRDefault="006D4388" w:rsidP="0052151B">
      <w:r>
        <w:rPr>
          <w:noProof/>
        </w:rPr>
        <w:drawing>
          <wp:inline distT="0" distB="0" distL="0" distR="0" wp14:anchorId="0BA42374" wp14:editId="342D8082">
            <wp:extent cx="3543300" cy="31307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13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250D" w14:textId="77777777" w:rsidR="0052151B" w:rsidRDefault="0052151B" w:rsidP="0052151B"/>
    <w:p w14:paraId="47EE33BF" w14:textId="77777777" w:rsidR="0052151B" w:rsidRDefault="0052151B" w:rsidP="0052151B">
      <w:pPr>
        <w:pStyle w:val="Heading2"/>
      </w:pPr>
      <w:bookmarkStart w:id="16" w:name="_Toc31703413"/>
      <w:r>
        <w:t>Sąsajoje panaudotų komponentų keičiamos savybės</w:t>
      </w:r>
      <w:bookmarkEnd w:id="16"/>
    </w:p>
    <w:p w14:paraId="1843FFEE" w14:textId="77777777" w:rsidR="0052151B" w:rsidRDefault="0052151B" w:rsidP="0052151B"/>
    <w:p w14:paraId="03BE0343" w14:textId="77777777" w:rsidR="0052151B" w:rsidRDefault="0052151B" w:rsidP="0052151B"/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2689"/>
        <w:gridCol w:w="4036"/>
      </w:tblGrid>
      <w:tr w:rsidR="0052151B" w:rsidRPr="00F56923" w14:paraId="044DB714" w14:textId="77777777" w:rsidTr="003B604B">
        <w:trPr>
          <w:jc w:val="center"/>
        </w:trPr>
        <w:tc>
          <w:tcPr>
            <w:tcW w:w="2347" w:type="dxa"/>
          </w:tcPr>
          <w:p w14:paraId="2B8FE4DA" w14:textId="77777777" w:rsidR="0052151B" w:rsidRPr="00336D40" w:rsidRDefault="0052151B" w:rsidP="003B604B">
            <w:pPr>
              <w:pStyle w:val="Lentelsantrat"/>
            </w:pPr>
            <w:r>
              <w:t>Komponentas</w:t>
            </w:r>
          </w:p>
        </w:tc>
        <w:tc>
          <w:tcPr>
            <w:tcW w:w="2689" w:type="dxa"/>
          </w:tcPr>
          <w:p w14:paraId="4A4B4BEC" w14:textId="77777777" w:rsidR="0052151B" w:rsidRPr="00336D40" w:rsidRDefault="0052151B" w:rsidP="003B604B">
            <w:pPr>
              <w:pStyle w:val="Lentelsantrat"/>
            </w:pPr>
            <w:r>
              <w:t>Savybė</w:t>
            </w:r>
          </w:p>
        </w:tc>
        <w:tc>
          <w:tcPr>
            <w:tcW w:w="4036" w:type="dxa"/>
          </w:tcPr>
          <w:p w14:paraId="45AC7693" w14:textId="77777777" w:rsidR="0052151B" w:rsidRPr="00336D40" w:rsidRDefault="0052151B" w:rsidP="003B604B">
            <w:pPr>
              <w:pStyle w:val="Lentelsantrat"/>
            </w:pPr>
            <w:r>
              <w:t>Reikšmė</w:t>
            </w:r>
          </w:p>
        </w:tc>
      </w:tr>
      <w:tr w:rsidR="0052151B" w:rsidRPr="00F56923" w14:paraId="7003AF18" w14:textId="77777777" w:rsidTr="003B604B">
        <w:trPr>
          <w:jc w:val="center"/>
        </w:trPr>
        <w:tc>
          <w:tcPr>
            <w:tcW w:w="2347" w:type="dxa"/>
          </w:tcPr>
          <w:p w14:paraId="34752D4B" w14:textId="69AEB937" w:rsidR="0052151B" w:rsidRPr="00336D40" w:rsidRDefault="006D4388" w:rsidP="003B604B">
            <w:pPr>
              <w:pStyle w:val="Lentelscels"/>
            </w:pPr>
            <w:r>
              <w:t>HeaderLabel</w:t>
            </w:r>
          </w:p>
        </w:tc>
        <w:tc>
          <w:tcPr>
            <w:tcW w:w="2689" w:type="dxa"/>
          </w:tcPr>
          <w:p w14:paraId="0E576479" w14:textId="5D632087" w:rsidR="0052151B" w:rsidRPr="00336D40" w:rsidRDefault="006D4388" w:rsidP="003B604B">
            <w:pPr>
              <w:pStyle w:val="Lentelscels"/>
            </w:pPr>
            <w:r>
              <w:t>Text</w:t>
            </w:r>
          </w:p>
        </w:tc>
        <w:tc>
          <w:tcPr>
            <w:tcW w:w="4036" w:type="dxa"/>
          </w:tcPr>
          <w:p w14:paraId="49B641B6" w14:textId="76D4C2B5" w:rsidR="0052151B" w:rsidRPr="00336D40" w:rsidRDefault="00C33E7D" w:rsidP="003B604B">
            <w:pPr>
              <w:pStyle w:val="Lentelscels"/>
            </w:pPr>
            <w:r>
              <w:t>LAB02 U16</w:t>
            </w:r>
          </w:p>
        </w:tc>
      </w:tr>
      <w:tr w:rsidR="0052151B" w:rsidRPr="00F56923" w14:paraId="4992EC58" w14:textId="77777777" w:rsidTr="003B604B">
        <w:trPr>
          <w:jc w:val="center"/>
        </w:trPr>
        <w:tc>
          <w:tcPr>
            <w:tcW w:w="2347" w:type="dxa"/>
          </w:tcPr>
          <w:p w14:paraId="58610C9A" w14:textId="6355548A" w:rsidR="006D4388" w:rsidRPr="00336D40" w:rsidRDefault="006D4388" w:rsidP="003B604B">
            <w:pPr>
              <w:pStyle w:val="Lentelscels"/>
            </w:pPr>
            <w:r>
              <w:t>Label1</w:t>
            </w:r>
          </w:p>
        </w:tc>
        <w:tc>
          <w:tcPr>
            <w:tcW w:w="2689" w:type="dxa"/>
          </w:tcPr>
          <w:p w14:paraId="1E2D448B" w14:textId="5101B5E0" w:rsidR="0052151B" w:rsidRPr="00336D40" w:rsidRDefault="00C33E7D" w:rsidP="003B604B">
            <w:pPr>
              <w:pStyle w:val="Lentelscels"/>
            </w:pPr>
            <w:r>
              <w:t>Text</w:t>
            </w:r>
          </w:p>
        </w:tc>
        <w:tc>
          <w:tcPr>
            <w:tcW w:w="4036" w:type="dxa"/>
          </w:tcPr>
          <w:p w14:paraId="49AB3EBE" w14:textId="4F393CC5" w:rsidR="0052151B" w:rsidRPr="00336D40" w:rsidRDefault="00C33E7D" w:rsidP="003B604B">
            <w:pPr>
              <w:pStyle w:val="Lentelscels"/>
            </w:pPr>
            <w:r>
              <w:t>Tax InfoU16a.txt:</w:t>
            </w:r>
          </w:p>
        </w:tc>
      </w:tr>
      <w:tr w:rsidR="0052151B" w:rsidRPr="00F56923" w14:paraId="43F30210" w14:textId="77777777" w:rsidTr="006D4388">
        <w:trPr>
          <w:trHeight w:val="344"/>
          <w:jc w:val="center"/>
        </w:trPr>
        <w:tc>
          <w:tcPr>
            <w:tcW w:w="2347" w:type="dxa"/>
          </w:tcPr>
          <w:p w14:paraId="2481C656" w14:textId="061BD204" w:rsidR="0052151B" w:rsidRPr="00336D40" w:rsidRDefault="006D4388" w:rsidP="003B604B">
            <w:pPr>
              <w:pStyle w:val="Lentelscels"/>
            </w:pPr>
            <w:r>
              <w:t>Label2</w:t>
            </w:r>
          </w:p>
        </w:tc>
        <w:tc>
          <w:tcPr>
            <w:tcW w:w="2689" w:type="dxa"/>
          </w:tcPr>
          <w:p w14:paraId="21A286F8" w14:textId="49AB320F" w:rsidR="0052151B" w:rsidRPr="00336D40" w:rsidRDefault="00C33E7D" w:rsidP="003B604B">
            <w:pPr>
              <w:pStyle w:val="Lentelscels"/>
            </w:pPr>
            <w:r>
              <w:t>Text</w:t>
            </w:r>
          </w:p>
        </w:tc>
        <w:tc>
          <w:tcPr>
            <w:tcW w:w="4036" w:type="dxa"/>
          </w:tcPr>
          <w:p w14:paraId="732094A2" w14:textId="653F0099" w:rsidR="006D4388" w:rsidRPr="00336D40" w:rsidRDefault="00C33E7D" w:rsidP="003B604B">
            <w:pPr>
              <w:pStyle w:val="Lentelscels"/>
            </w:pPr>
            <w:r>
              <w:t>Every Citizen Tax Data U16b:</w:t>
            </w:r>
          </w:p>
        </w:tc>
      </w:tr>
      <w:tr w:rsidR="006D4388" w:rsidRPr="00336D40" w14:paraId="4FBE810E" w14:textId="77777777" w:rsidTr="006D4388">
        <w:trPr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71534" w14:textId="7A16EF74" w:rsidR="006D4388" w:rsidRPr="00336D40" w:rsidRDefault="006D4388" w:rsidP="00C72546">
            <w:pPr>
              <w:pStyle w:val="Lentelscels"/>
            </w:pPr>
            <w:r>
              <w:t>InitTaxLabel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5212A" w14:textId="47AC4191" w:rsidR="006D4388" w:rsidRPr="00336D40" w:rsidRDefault="00C33E7D" w:rsidP="00C72546">
            <w:pPr>
              <w:pStyle w:val="Lentelscels"/>
            </w:pPr>
            <w:r>
              <w:t>Text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627B7" w14:textId="00099B26" w:rsidR="006D4388" w:rsidRPr="00336D40" w:rsidRDefault="00C33E7D" w:rsidP="00C72546">
            <w:pPr>
              <w:pStyle w:val="Lentelscels"/>
            </w:pPr>
            <w:r>
              <w:t>U16a.txt Initial data:</w:t>
            </w:r>
          </w:p>
        </w:tc>
      </w:tr>
      <w:tr w:rsidR="006D4388" w:rsidRPr="00336D40" w14:paraId="4D977C22" w14:textId="77777777" w:rsidTr="006D4388">
        <w:trPr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9CD4D" w14:textId="1690BFB8" w:rsidR="006D4388" w:rsidRPr="00336D40" w:rsidRDefault="006D4388" w:rsidP="00C72546">
            <w:pPr>
              <w:pStyle w:val="Lentelscels"/>
            </w:pPr>
            <w:r>
              <w:t>InitCitizenLabel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5ED4C" w14:textId="365C2288" w:rsidR="006D4388" w:rsidRPr="00336D40" w:rsidRDefault="00C33E7D" w:rsidP="00C72546">
            <w:pPr>
              <w:pStyle w:val="Lentelscels"/>
            </w:pPr>
            <w:r>
              <w:t>Text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4CC9" w14:textId="00A50D28" w:rsidR="006D4388" w:rsidRPr="00336D40" w:rsidRDefault="00C33E7D" w:rsidP="00C72546">
            <w:pPr>
              <w:pStyle w:val="Lentelscels"/>
            </w:pPr>
            <w:r>
              <w:t>U16b.txt Initial data:</w:t>
            </w:r>
          </w:p>
        </w:tc>
      </w:tr>
      <w:tr w:rsidR="006D4388" w:rsidRPr="00336D40" w14:paraId="1423BA8B" w14:textId="77777777" w:rsidTr="006D4388">
        <w:trPr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1F845" w14:textId="6ED6AE4D" w:rsidR="006D4388" w:rsidRPr="00336D40" w:rsidRDefault="006D4388" w:rsidP="00C72546">
            <w:pPr>
              <w:pStyle w:val="Lentelscels"/>
            </w:pPr>
            <w:r>
              <w:t>CitizenTaxLabel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59B0" w14:textId="246CFF3F" w:rsidR="006D4388" w:rsidRPr="00336D40" w:rsidRDefault="00C33E7D" w:rsidP="00C72546">
            <w:pPr>
              <w:pStyle w:val="Lentelscels"/>
            </w:pPr>
            <w:r>
              <w:t>Text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3A0FD" w14:textId="2675E7D0" w:rsidR="006D4388" w:rsidRPr="00336D40" w:rsidRDefault="00C33E7D" w:rsidP="00C72546">
            <w:pPr>
              <w:pStyle w:val="Lentelscels"/>
            </w:pPr>
            <w:r>
              <w:t>All Citizen taxes over the months</w:t>
            </w:r>
          </w:p>
        </w:tc>
      </w:tr>
      <w:tr w:rsidR="006D4388" w:rsidRPr="00336D40" w14:paraId="1CB4C981" w14:textId="77777777" w:rsidTr="006D4388">
        <w:trPr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158D" w14:textId="180400C6" w:rsidR="006D4388" w:rsidRPr="00336D40" w:rsidRDefault="006D4388" w:rsidP="00C72546">
            <w:pPr>
              <w:pStyle w:val="Lentelscels"/>
            </w:pPr>
            <w:r>
              <w:t>AverageTax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9EC2" w14:textId="0488E09E" w:rsidR="006D4388" w:rsidRPr="00336D40" w:rsidRDefault="00C33E7D" w:rsidP="00C72546">
            <w:pPr>
              <w:pStyle w:val="Lentelscels"/>
            </w:pPr>
            <w:r>
              <w:t>Text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A5ED4" w14:textId="662248D3" w:rsidR="006D4388" w:rsidRPr="00336D40" w:rsidRDefault="00C33E7D" w:rsidP="00C72546">
            <w:pPr>
              <w:pStyle w:val="Lentelscels"/>
            </w:pPr>
            <w:r>
              <w:rPr>
                <w:lang w:val="en-US"/>
              </w:rPr>
              <w:t>“”</w:t>
            </w:r>
          </w:p>
        </w:tc>
      </w:tr>
      <w:tr w:rsidR="006D4388" w:rsidRPr="00336D40" w14:paraId="76F14B5E" w14:textId="77777777" w:rsidTr="006D4388">
        <w:trPr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30F36" w14:textId="2754CB46" w:rsidR="006D4388" w:rsidRPr="00336D40" w:rsidRDefault="006D4388" w:rsidP="00C72546">
            <w:pPr>
              <w:pStyle w:val="Lentelscels"/>
            </w:pPr>
            <w:r>
              <w:t>TotalTaxSum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B710C" w14:textId="121DCC61" w:rsidR="006D4388" w:rsidRPr="00336D40" w:rsidRDefault="00C33E7D" w:rsidP="00C72546">
            <w:pPr>
              <w:pStyle w:val="Lentelscels"/>
            </w:pPr>
            <w:r>
              <w:t>Text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9872" w14:textId="156DBBC2" w:rsidR="006D4388" w:rsidRPr="00C33E7D" w:rsidRDefault="00C33E7D" w:rsidP="00C72546">
            <w:pPr>
              <w:pStyle w:val="Lentelscels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</w:tr>
      <w:tr w:rsidR="006D4388" w:rsidRPr="00336D40" w14:paraId="4F08BBB7" w14:textId="77777777" w:rsidTr="006D4388">
        <w:trPr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53C07" w14:textId="484C9D30" w:rsidR="006D4388" w:rsidRPr="00336D40" w:rsidRDefault="006D4388" w:rsidP="00C72546">
            <w:pPr>
              <w:pStyle w:val="Lentelscels"/>
            </w:pPr>
            <w:r w:rsidRPr="006D4388">
              <w:t>CitizenTaxLabel0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C9B27" w14:textId="1C365F33" w:rsidR="006D4388" w:rsidRPr="00336D40" w:rsidRDefault="00C33E7D" w:rsidP="00C72546">
            <w:pPr>
              <w:pStyle w:val="Lentelscels"/>
            </w:pPr>
            <w:r>
              <w:t>Text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9135E" w14:textId="4CF48274" w:rsidR="006D4388" w:rsidRPr="00336D40" w:rsidRDefault="00C33E7D" w:rsidP="00C72546">
            <w:pPr>
              <w:pStyle w:val="Lentelscels"/>
            </w:pPr>
            <w:r>
              <w:t>Above Average Tax:</w:t>
            </w:r>
          </w:p>
        </w:tc>
      </w:tr>
      <w:tr w:rsidR="006D4388" w:rsidRPr="00336D40" w14:paraId="5E7963EF" w14:textId="77777777" w:rsidTr="006D4388">
        <w:trPr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628A9" w14:textId="1798FA0B" w:rsidR="006D4388" w:rsidRPr="00336D40" w:rsidRDefault="00C33E7D" w:rsidP="00C72546">
            <w:pPr>
              <w:pStyle w:val="Lentelscels"/>
            </w:pPr>
            <w:r>
              <w:t>FilterData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29250" w14:textId="6CEEDAF7" w:rsidR="006D4388" w:rsidRPr="00336D40" w:rsidRDefault="00C33E7D" w:rsidP="00C72546">
            <w:pPr>
              <w:pStyle w:val="Lentelscels"/>
            </w:pPr>
            <w:r>
              <w:t>Text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0CBD" w14:textId="5676DEF6" w:rsidR="006D4388" w:rsidRPr="00336D40" w:rsidRDefault="00C33E7D" w:rsidP="00C72546">
            <w:pPr>
              <w:pStyle w:val="Lentelscels"/>
            </w:pPr>
            <w:r>
              <w:t>Filtered data:</w:t>
            </w:r>
          </w:p>
        </w:tc>
      </w:tr>
      <w:tr w:rsidR="006D4388" w:rsidRPr="00336D40" w14:paraId="54E092FF" w14:textId="77777777" w:rsidTr="006D4388">
        <w:trPr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BA748" w14:textId="2A135724" w:rsidR="006D4388" w:rsidRPr="00336D40" w:rsidRDefault="00C33E7D" w:rsidP="00C72546">
            <w:pPr>
              <w:pStyle w:val="Lentelscels"/>
            </w:pPr>
            <w:r>
              <w:t>ButtonFilter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5EBB" w14:textId="2253171A" w:rsidR="006D4388" w:rsidRPr="00336D40" w:rsidRDefault="00C33E7D" w:rsidP="00C72546">
            <w:pPr>
              <w:pStyle w:val="Lentelscels"/>
            </w:pPr>
            <w:r>
              <w:t>Text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80339" w14:textId="56D11344" w:rsidR="006D4388" w:rsidRPr="00336D40" w:rsidRDefault="00C33E7D" w:rsidP="00C72546">
            <w:pPr>
              <w:pStyle w:val="Lentelscels"/>
            </w:pPr>
            <w:r>
              <w:t>Tax Code:</w:t>
            </w:r>
          </w:p>
        </w:tc>
      </w:tr>
      <w:tr w:rsidR="006D4388" w:rsidRPr="00336D40" w14:paraId="2F75D291" w14:textId="77777777" w:rsidTr="006D4388">
        <w:trPr>
          <w:jc w:val="center"/>
        </w:trPr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330D" w14:textId="73CDBC5D" w:rsidR="006D4388" w:rsidRPr="00336D40" w:rsidRDefault="00C33E7D" w:rsidP="00C72546">
            <w:pPr>
              <w:pStyle w:val="Lentelscels"/>
            </w:pPr>
            <w:r>
              <w:t>DataButton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76192" w14:textId="6748BE7A" w:rsidR="006D4388" w:rsidRPr="00336D40" w:rsidRDefault="00C33E7D" w:rsidP="00C72546">
            <w:pPr>
              <w:pStyle w:val="Lentelscels"/>
            </w:pPr>
            <w:r>
              <w:t>Text</w:t>
            </w:r>
          </w:p>
        </w:tc>
        <w:tc>
          <w:tcPr>
            <w:tcW w:w="4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714CD" w14:textId="3B9CDFFE" w:rsidR="006D4388" w:rsidRPr="00336D40" w:rsidRDefault="00C33E7D" w:rsidP="00C72546">
            <w:pPr>
              <w:pStyle w:val="Lentelscels"/>
            </w:pPr>
            <w:r>
              <w:t>Month:</w:t>
            </w:r>
          </w:p>
        </w:tc>
      </w:tr>
    </w:tbl>
    <w:p w14:paraId="7344CDDB" w14:textId="77777777" w:rsidR="0052151B" w:rsidRDefault="0052151B" w:rsidP="0052151B">
      <w:pPr>
        <w:pStyle w:val="Heading2"/>
      </w:pPr>
      <w:bookmarkStart w:id="17" w:name="_Toc31703414"/>
      <w:r>
        <w:lastRenderedPageBreak/>
        <w:t>Klasių diagrama</w:t>
      </w:r>
      <w:bookmarkEnd w:id="17"/>
    </w:p>
    <w:p w14:paraId="319A346F" w14:textId="724D3AB9" w:rsidR="0052151B" w:rsidRDefault="00AF2C84" w:rsidP="00544184">
      <w:pPr>
        <w:jc w:val="left"/>
      </w:pPr>
      <w:r>
        <w:rPr>
          <w:noProof/>
        </w:rPr>
        <w:drawing>
          <wp:inline distT="0" distB="0" distL="0" distR="0" wp14:anchorId="0B9E97B0" wp14:editId="5EF1D93B">
            <wp:extent cx="5928360" cy="562480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705" cy="562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A5321" w14:textId="77777777" w:rsidR="0052151B" w:rsidRDefault="0052151B" w:rsidP="0052151B"/>
    <w:p w14:paraId="69B3D36E" w14:textId="77777777" w:rsidR="0052151B" w:rsidRDefault="0052151B" w:rsidP="0052151B"/>
    <w:p w14:paraId="32C316E0" w14:textId="77777777" w:rsidR="0052151B" w:rsidRDefault="0052151B" w:rsidP="0052151B">
      <w:pPr>
        <w:pStyle w:val="Heading2"/>
      </w:pPr>
      <w:bookmarkStart w:id="18" w:name="_Toc31703415"/>
      <w:r>
        <w:t>Programos vartotojo vadovas</w:t>
      </w:r>
      <w:bookmarkEnd w:id="18"/>
    </w:p>
    <w:p w14:paraId="2B3B54C9" w14:textId="5BF3BC2E" w:rsidR="0052151B" w:rsidRDefault="00C33E7D" w:rsidP="001A5F5A">
      <w:r>
        <w:t>Jeigu neranda failų visų duombazėje, programa paprašo failų. Jeigu randa tik vieną pradinį failą, rodo tik jį ir prašo likusių failų. Kai abu failai atsiranda duombazėje, užkrauna skaičiavimus. A</w:t>
      </w:r>
      <w:r w:rsidR="00544184">
        <w:t>p</w:t>
      </w:r>
      <w:r>
        <w:t>skaičiuoja vidutinę mokesčių kainą, sumą visų ir individuali</w:t>
      </w:r>
      <w:r w:rsidR="00C05529">
        <w:t>ų žmonių. Tekstas yra rikiuojamas A-Z pagal: adresą, pavardę, vardą. Kodas leidžia filtruoti žmones, kurie mokėjo nurodytą mėnesį (mėnuo yra string) už nurodytus mokesčius naudojant  „Tax Code“ (string). Prie filtered lentelės prideda tik filtruotus duomenis.</w:t>
      </w:r>
    </w:p>
    <w:p w14:paraId="1E305A2C" w14:textId="77777777" w:rsidR="0052151B" w:rsidRPr="0052151B" w:rsidRDefault="0052151B" w:rsidP="0052151B"/>
    <w:p w14:paraId="3FFFFCF9" w14:textId="77777777" w:rsidR="0052151B" w:rsidRPr="00844988" w:rsidRDefault="0052151B" w:rsidP="0052151B">
      <w:pPr>
        <w:pStyle w:val="Heading2"/>
      </w:pPr>
      <w:bookmarkStart w:id="19" w:name="_Toc31703416"/>
      <w:r w:rsidRPr="00844988">
        <w:t>Programos tekstas</w:t>
      </w:r>
      <w:bookmarkEnd w:id="19"/>
    </w:p>
    <w:p w14:paraId="186F7283" w14:textId="4EBD1C6F" w:rsidR="005931DC" w:rsidRDefault="005931DC" w:rsidP="0052151B">
      <w:pPr>
        <w:pStyle w:val="Programostekstas"/>
      </w:pPr>
      <w:r>
        <w:t>CitizenData.cs:</w:t>
      </w:r>
    </w:p>
    <w:p w14:paraId="3E81AD7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0FE80CA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43AA13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8476B1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6E3F60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2610AA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FE2B2C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Lab02</w:t>
      </w:r>
    </w:p>
    <w:p w14:paraId="56F0B39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6B27608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0AF1AB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TaskUtils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static class for helper functions</w:t>
      </w:r>
    </w:p>
    <w:p w14:paraId="38A0F27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1828F1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TaskUtils</w:t>
      </w:r>
      <w:proofErr w:type="spellEnd"/>
    </w:p>
    <w:p w14:paraId="58B8CA6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443A028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0809DF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139A05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Creates Citizen class object using Tax object</w:t>
      </w:r>
    </w:p>
    <w:p w14:paraId="7AC8201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6A84D1E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TaxList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 class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4763F6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citizenTaxList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</w:p>
    <w:p w14:paraId="476AFEC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 class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6EBCE02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Citizen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Tax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5EEFF30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364C7DF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Citizen citizens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F89155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citizenTaxList.Begin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citizenTaxList.Exist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citizenTaxList.Next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</w:t>
      </w:r>
    </w:p>
    <w:p w14:paraId="390495A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FEEFD5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citizenTaxList.Get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0E79D73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TaxList.Begin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TaxList.Exist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TaxList.Next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</w:t>
      </w:r>
    </w:p>
    <w:p w14:paraId="7342F08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6A12AC8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TaxList.Get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6970D11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citizenTaxData.TaxCode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taxData.TaxCode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28114AD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{</w:t>
      </w:r>
    </w:p>
    <w:p w14:paraId="3A71403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citizens.AddMoney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citizenTaxData.Address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citizenTaxData.TaxAmount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5B998E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C2CD49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}</w:t>
      </w:r>
    </w:p>
    <w:p w14:paraId="3EE3FDB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4B8A42E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123592C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C4D981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citizens;</w:t>
      </w:r>
    </w:p>
    <w:p w14:paraId="37D181F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7B742DC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30E3DC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465FF5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502E6D31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7CF8DAE7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A986BFA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:</w:t>
      </w:r>
    </w:p>
    <w:p w14:paraId="3FC4D16A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E22B88D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050EBE29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1A1E292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A7DACF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2607258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90F56C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C822FE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Lab02</w:t>
      </w:r>
    </w:p>
    <w:p w14:paraId="797539B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2133F82D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1C48FF7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Citizen class object</w:t>
      </w:r>
    </w:p>
    <w:p w14:paraId="4CD3EAB8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8E0759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Citizen</w:t>
      </w:r>
    </w:p>
    <w:p w14:paraId="560B7559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10A1B55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head;</w:t>
      </w:r>
    </w:p>
    <w:p w14:paraId="26B7AF6A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tail;</w:t>
      </w:r>
    </w:p>
    <w:p w14:paraId="6FD14E4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d;</w:t>
      </w:r>
    </w:p>
    <w:p w14:paraId="4BB59CD0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14DC449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F6FED7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Construcotr</w:t>
      </w:r>
      <w:proofErr w:type="spellEnd"/>
    </w:p>
    <w:p w14:paraId="33F71E3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A4E1DC9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"&gt;&lt;/param&gt;</w:t>
      </w:r>
    </w:p>
    <w:p w14:paraId="11D975A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tail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"&gt;&lt;/param&gt;</w:t>
      </w:r>
    </w:p>
    <w:p w14:paraId="5E831BA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Citizen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66C9826E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B9D93D8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head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73DB629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tail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58223EE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0CA91D8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EDF9DF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3BCBEB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AEE2B9B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/**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Address of the head of the list is assigned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*/</w:t>
      </w:r>
    </w:p>
    <w:p w14:paraId="0E0BB62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Begin(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7257854D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 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 }</w:t>
      </w:r>
    </w:p>
    <w:p w14:paraId="22A1CF57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/**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Interface variable gets address of the next entry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*/</w:t>
      </w:r>
    </w:p>
    <w:p w14:paraId="349BF387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Next(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5DDA615A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 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1DD5955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/**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 true, if list is empty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*/</w:t>
      </w:r>
    </w:p>
    <w:p w14:paraId="25CEBD57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Exist(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074275D2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1BAEAA25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//-----------------------------------------------</w:t>
      </w:r>
    </w:p>
    <w:p w14:paraId="16C21167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/**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 data according to the interface address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*/</w:t>
      </w:r>
    </w:p>
    <w:p w14:paraId="2E226C98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79ACC454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73F4C4C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02EB0B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A3EE20E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Adds money to the specified citizen using his FirstName and Last name. </w:t>
      </w:r>
    </w:p>
    <w:p w14:paraId="0973110D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If the citizen does not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exists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, adds him to the LinkedList</w:t>
      </w:r>
    </w:p>
    <w:p w14:paraId="1E61CAA9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8A86BF2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Last name of the citizen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6041DF6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FIrst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name of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citizn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5A237C7B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address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address of the citizen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1E6B5845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taxSum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 sum to add to his TOTAL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172623E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AddMoney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address,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2D3B869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FA83C5B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If Citizen exists, adds sum to his current balance</w:t>
      </w:r>
    </w:p>
    <w:p w14:paraId="54204A8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Begin(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 Exist(); Next())</w:t>
      </w:r>
    </w:p>
    <w:p w14:paraId="75D8AE6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4A6B10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59E33CA0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curr.LastName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address)</w:t>
      </w:r>
    </w:p>
    <w:p w14:paraId="7D99BE75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0E2C83C5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curr.TaxSum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CC7DA6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A11B5D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1479196D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4D11FE0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5C08D78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If No citizen was found, adds the citizen to Linked List</w:t>
      </w:r>
    </w:p>
    <w:p w14:paraId="27001E2B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(head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4A922ED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651BB210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address);</w:t>
      </w:r>
    </w:p>
    <w:p w14:paraId="728B0659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head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Node(data);</w:t>
      </w:r>
    </w:p>
    <w:p w14:paraId="5A7F6BC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head.Data.TaxSum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557B83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tail = head;</w:t>
      </w:r>
    </w:p>
    <w:p w14:paraId="71422164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1107E142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7659520D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5BADBBF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address);</w:t>
      </w:r>
    </w:p>
    <w:p w14:paraId="3310439A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tail.next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Node(data);</w:t>
      </w:r>
    </w:p>
    <w:p w14:paraId="11FE3B1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tail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tail.next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12ED55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tail.Data.TaxSum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CBC97CB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A18315E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D2ACF3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0E5B8829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8833BF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D9FB5D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Removes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citiznens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from linked list who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payed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belove average taxes</w:t>
      </w:r>
    </w:p>
    <w:p w14:paraId="430ED2EA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ABE397E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RemoveUnderAverage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5EB0727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3224E57A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(head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4C843869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774EBBD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B84721A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131A0B04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9255B70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average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5931C05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4AD801B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6F188138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A22336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curr.Data.TaxSum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&lt; average)</w:t>
      </w:r>
    </w:p>
    <w:p w14:paraId="2D1A2220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5E9BF23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prev.next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FA780C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804C5A8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6A1FBD08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5EA3D79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4E93779A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A60396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prev.next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8879BF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7577CB6A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FC39C8B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E593DD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RemoveUnderAverageHead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(average);</w:t>
      </w:r>
    </w:p>
    <w:p w14:paraId="20A7180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ResetTail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552C9F2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141A223B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99FF8B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19146E2D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Checks if head/start of linked list is below average. If true removes</w:t>
      </w:r>
    </w:p>
    <w:p w14:paraId="3FD37FF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FE071A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average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Average tax sum of a citizen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5076095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RemoveUnderAverageHead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average)</w:t>
      </w:r>
    </w:p>
    <w:p w14:paraId="5B50FC0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4CE0DBC7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695C2F37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curr.Data.TaxSum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&lt; average)</w:t>
      </w:r>
    </w:p>
    <w:p w14:paraId="108C4D97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1894FF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BCD230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7C57FD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head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EC6FD39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2ED7FE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C506EB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14B3A232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Resets tail after removing elements</w:t>
      </w:r>
    </w:p>
    <w:p w14:paraId="4A62117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F459A2A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ResetTail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1C38081D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2C9C059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78906A5E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574D8E89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5561F74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tail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A596DDD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3D87AC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62EBB0D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6EBDB9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2153B4CE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234BF5DD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423ED8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615B8657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tail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F3DA9F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4BAD89C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B8C2BA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B729522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Returns the total amount citizens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payed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for taxes</w:t>
      </w:r>
    </w:p>
    <w:p w14:paraId="65D0046D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846C9F2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&lt;returns&gt;&lt;/returns&gt;</w:t>
      </w:r>
    </w:p>
    <w:p w14:paraId="4EBE4EE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Sum(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75E52B9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{</w:t>
      </w:r>
    </w:p>
    <w:p w14:paraId="73C6F502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32B238F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sum = 0;</w:t>
      </w:r>
    </w:p>
    <w:p w14:paraId="7A3F996A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74ED8139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5683628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sum +=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curr.Data.TaxSum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96730B5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6C43F8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1C7267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sum;</w:t>
      </w:r>
    </w:p>
    <w:p w14:paraId="101AA08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88E49D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5B2B5C9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23F4B83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E4BC16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3B48CD04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sum = 0;</w:t>
      </w:r>
    </w:p>
    <w:p w14:paraId="72EDD882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0;</w:t>
      </w:r>
    </w:p>
    <w:p w14:paraId="2997ED10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446E3FC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54917B4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sum +=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curr.Data.TaxSum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C331F4B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++;</w:t>
      </w:r>
    </w:p>
    <w:p w14:paraId="00446B8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BDE9188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481E6AD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)sum/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67B3BAA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40ACA0CE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9A1D395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103EBF5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Removes citizens who did not pay taxes specified month</w:t>
      </w:r>
    </w:p>
    <w:p w14:paraId="523E4524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9EF513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Tax Code of the tax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2D0A99D9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Specified Month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ABCD388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to see what citizen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payed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what tax at the specified month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90BB6A4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RemoveWhoDidNotPayTax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month,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data)</w:t>
      </w:r>
    </w:p>
    <w:p w14:paraId="216A67D4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0A1DF6FA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A9888D2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(head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08C5BC6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4D891C8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35D7682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53980C54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B1DC7B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08358C0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19F08A1B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3BEEE4CE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// Checks if the citizen has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payed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Taxes 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on specified Month</w:t>
      </w:r>
    </w:p>
    <w:p w14:paraId="56CC991D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data.CitizenPayed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month,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021AC50E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{</w:t>
      </w:r>
    </w:p>
    <w:p w14:paraId="5806638E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prev.next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82624A5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A58813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}</w:t>
      </w:r>
    </w:p>
    <w:p w14:paraId="706117EE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57DFEB3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{</w:t>
      </w:r>
    </w:p>
    <w:p w14:paraId="444F6A3B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5AB3DB0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prev.next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56A642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}</w:t>
      </w:r>
    </w:p>
    <w:p w14:paraId="5D8FFBA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77B5782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7CF4524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RemoveWhoDidNotPayTaxHead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month, data);</w:t>
      </w:r>
    </w:p>
    <w:p w14:paraId="359C28F5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ResetTail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2DBFF4B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CDDB43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05879C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D43A2AD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6C49E37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Checks first/start/head element of the linked list if the tax was paid</w:t>
      </w:r>
    </w:p>
    <w:p w14:paraId="2FF675E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D1500A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 code of the specified tax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9C78859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specified month to check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6C68B3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to check if the first element of the linked list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payed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for taxes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9D75809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RemoveWhoDidNotPayTaxHead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month,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data)</w:t>
      </w:r>
    </w:p>
    <w:p w14:paraId="2558F457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0A2616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507EB3C8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// Checks if the citizen has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payed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Taxes 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on specified Month</w:t>
      </w:r>
    </w:p>
    <w:p w14:paraId="27C3EEED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data.CitizenPayed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month,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22B1C9D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9986152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5DA4D1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22CB93EB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head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6F652D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2D421D2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F2265E7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5AC4F58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1E6CC9B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Sorts LinkedList A-Z using keys: address, last name, first name. Does data swap instead of pointers.</w:t>
      </w:r>
    </w:p>
    <w:p w14:paraId="4E828CA0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159C399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Sort(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6BB18684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1482702A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Node timer = head;</w:t>
      </w:r>
    </w:p>
    <w:p w14:paraId="6B15C429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timer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3D134EFB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28C9D737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62521F4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Node next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38635B8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next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4EC7884B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57C484C7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curr.Data.CompareTo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next.Data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 &gt; 0)</w:t>
      </w:r>
    </w:p>
    <w:p w14:paraId="2926B6D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{</w:t>
      </w:r>
    </w:p>
    <w:p w14:paraId="4D4102D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curr.SwapData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(next);</w:t>
      </w:r>
    </w:p>
    <w:p w14:paraId="5216B670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}</w:t>
      </w:r>
    </w:p>
    <w:p w14:paraId="4C61D9B4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next;</w:t>
      </w:r>
    </w:p>
    <w:p w14:paraId="60E9A142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next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next.next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DDC5D2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09EDBA5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timer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timer.next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01379E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638268E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32BB954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F71A54D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5DF3DC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05308F0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Node class to be used to save every citizen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seperately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</w:p>
    <w:p w14:paraId="1C8AB7C1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0B8356B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Node</w:t>
      </w:r>
    </w:p>
    <w:p w14:paraId="05E5F63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223FD4A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19B8E124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next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64A1F31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3F7074E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6E0084A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Constructor</w:t>
      </w:r>
    </w:p>
    <w:p w14:paraId="7BAAC74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61AB4103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pointer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1E9EAAF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data)</w:t>
      </w:r>
    </w:p>
    <w:p w14:paraId="05DCDFD8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058411A7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Data = data;</w:t>
      </w:r>
    </w:p>
    <w:p w14:paraId="36A5F645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next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7E59202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5D1F1A9C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D4CC23E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4C489C2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Swaps the DATA, keeps the pointers</w:t>
      </w:r>
    </w:p>
    <w:p w14:paraId="12E5AB06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FDECCF7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other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Other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node to be swapped with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169D3A7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SwapData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Node other)</w:t>
      </w:r>
    </w:p>
    <w:p w14:paraId="03E9A927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60AFDD5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temp = Data;</w:t>
      </w:r>
    </w:p>
    <w:p w14:paraId="5EB8A4DA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    Data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other.Data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C991C2E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other.Data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temp;</w:t>
      </w:r>
    </w:p>
    <w:p w14:paraId="48DAFA82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13C9395A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9A9E94B" w14:textId="77777777" w:rsidR="00A559EF" w:rsidRDefault="00A559EF" w:rsidP="00A559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1D96B087" w14:textId="695456D7" w:rsidR="00BB2585" w:rsidRDefault="00A559EF" w:rsidP="00A559EF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6394764E" w14:textId="77777777" w:rsidR="00A559EF" w:rsidRDefault="00A559EF" w:rsidP="00A559EF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C327692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:</w:t>
      </w:r>
    </w:p>
    <w:p w14:paraId="7756A445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9F694D5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73B86925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4A6B25F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A1598CB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99352A6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3D69F45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Lab02</w:t>
      </w:r>
    </w:p>
    <w:p w14:paraId="7BA8E25E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19013B38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CitizenTaxData</w:t>
      </w:r>
      <w:proofErr w:type="spellEnd"/>
    </w:p>
    <w:p w14:paraId="5F498B9D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237DEFB0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160EAC3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FirstName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6E1AFAAD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1C0FB5C3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Address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21BCB782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5FD8BC82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18C4AF9B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Month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4C9181C2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52BCF04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CB17044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Constructor</w:t>
      </w:r>
    </w:p>
    <w:p w14:paraId="3E2CDA2A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9BA41AB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last name of citizen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597610BD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first name of citizen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216D17C6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address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address of the citizen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135DD18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the month the tax was paid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3A6FDD93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 code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09433FB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taxAmount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 amount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09B0D63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address,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month,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575D4357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2FED392C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FirstName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AB726C0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F565E75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Address = address;</w:t>
      </w:r>
    </w:p>
    <w:p w14:paraId="4F7265A7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2B28584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5B90E97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Month = month;</w:t>
      </w:r>
    </w:p>
    <w:p w14:paraId="67719796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0BD14271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5EEA092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5E92F1BB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465073F7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LastName,-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{FirstName,-20}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{Address,-20}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{Month,-15}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{TaxCode,-20}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{TaxAmount,10}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77DAD30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4B69D7D7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368A1EEF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6BD189C4" w14:textId="77777777" w:rsidR="00DF62DD" w:rsidRDefault="00DF62DD" w:rsidP="00DF62D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0A3F70B" w14:textId="4F5ABE55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</w:pPr>
    </w:p>
    <w:p w14:paraId="6744B298" w14:textId="77777777" w:rsidR="00DF62DD" w:rsidRDefault="00DF62DD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13CA2F9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:</w:t>
      </w:r>
    </w:p>
    <w:p w14:paraId="05309269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5CDDC3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3585182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DFD17B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182B4A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E58110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39113A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FABCD2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Lab02</w:t>
      </w:r>
    </w:p>
    <w:p w14:paraId="0CEA9E2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1FC2D6A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10B08D6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Citizen class object meant to store name and how much the individual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payed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taxe</w:t>
      </w:r>
      <w:proofErr w:type="spellEnd"/>
    </w:p>
    <w:p w14:paraId="602D2A4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FBC477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CitizenTax</w:t>
      </w:r>
      <w:proofErr w:type="spellEnd"/>
    </w:p>
    <w:p w14:paraId="350EF10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194288D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head;</w:t>
      </w:r>
    </w:p>
    <w:p w14:paraId="2888896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tail;</w:t>
      </w:r>
    </w:p>
    <w:p w14:paraId="190B2FF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d;</w:t>
      </w:r>
    </w:p>
    <w:p w14:paraId="5D3B2B5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1FB371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D7D894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Constructor</w:t>
      </w:r>
    </w:p>
    <w:p w14:paraId="340868C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1A830B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6C61026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0A68FF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head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0EE19D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tail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962843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5377A29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FA4C4D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Adds element to Linked List</w:t>
      </w:r>
    </w:p>
    <w:p w14:paraId="5F1FFAA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68DF488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Last Name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58EF6DC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First Name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452CD8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address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Address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27A4496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64A1C53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 Code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2D17E16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taxAmount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 Amount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82E905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Add(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data)</w:t>
      </w:r>
    </w:p>
    <w:p w14:paraId="7D636F3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AAE20C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(head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352CCBD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293A9A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head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Node(data);</w:t>
      </w:r>
    </w:p>
    <w:p w14:paraId="45E0434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tail = head;</w:t>
      </w:r>
    </w:p>
    <w:p w14:paraId="478121C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</w:p>
    <w:p w14:paraId="3FF9B13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6910C10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42CB1EC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0567EF2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tail.next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Node(data);</w:t>
      </w:r>
    </w:p>
    <w:p w14:paraId="7F4EED4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tail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tail.next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1F2BB6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280B3D6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</w:p>
    <w:p w14:paraId="523F3EA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5F5298C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EBAFE0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/**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Address of the head of the list is assigned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*/</w:t>
      </w:r>
    </w:p>
    <w:p w14:paraId="66B02B2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Begin(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0F757F6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 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 }</w:t>
      </w:r>
    </w:p>
    <w:p w14:paraId="29A6017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/**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Interface variable gets address of the next entry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*/</w:t>
      </w:r>
    </w:p>
    <w:p w14:paraId="6092102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Next(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5E82D30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 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5BE5AC9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/**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 true, if list is empty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*/</w:t>
      </w:r>
    </w:p>
    <w:p w14:paraId="151B3E4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Exist(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513000D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399CAE3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//-----------------------------------------------</w:t>
      </w:r>
    </w:p>
    <w:p w14:paraId="4AD44EB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/**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 data according to the interface address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*/</w:t>
      </w:r>
    </w:p>
    <w:p w14:paraId="4DDCC16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28F4A77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4CC8932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5C16D9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8955B4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Checks of the specified citizen has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payed</w:t>
      </w:r>
      <w:proofErr w:type="spellEnd"/>
    </w:p>
    <w:p w14:paraId="04DC439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11A78B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 Code of the Tax Company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3F95AB1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Month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6BD099E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Last name of the citizen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3CADB80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First Name of the citizen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6F7A589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true if citizen has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payed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for specified tax on specified month, false if the citizen did not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43A53D1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CitizenPayed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month,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3526A4C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{</w:t>
      </w:r>
    </w:p>
    <w:p w14:paraId="268D44C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1495881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47930B3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6F20FDB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curr.Data.LastName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month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5FB12D3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The Person paid for the month</w:t>
      </w:r>
    </w:p>
    <w:p w14:paraId="2B1F8C2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45004A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CCFC17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93D54F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0F02DD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91B62D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AAC258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192982B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Node class object 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CitizenTaxData</w:t>
      </w:r>
      <w:proofErr w:type="spellEnd"/>
    </w:p>
    <w:p w14:paraId="68878C6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323206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Node</w:t>
      </w:r>
    </w:p>
    <w:p w14:paraId="659F752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 </w:t>
      </w:r>
    </w:p>
    <w:p w14:paraId="315E093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next;</w:t>
      </w:r>
    </w:p>
    <w:p w14:paraId="7F93AD8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5F76447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72CF99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36F314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Constructor</w:t>
      </w:r>
    </w:p>
    <w:p w14:paraId="0BC339F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B931D8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Pointer to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35E0C6B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data)</w:t>
      </w:r>
    </w:p>
    <w:p w14:paraId="0B34524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145CBB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Data = data;</w:t>
      </w:r>
    </w:p>
    <w:p w14:paraId="1DA59F8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next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5E5A26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593671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02E7916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6D5B510A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4918EA1D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1C10811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:</w:t>
      </w:r>
    </w:p>
    <w:p w14:paraId="0C563C4E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79FFA6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7F5700F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7CDB82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A1DE27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785E19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62B7EE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Lab02</w:t>
      </w:r>
    </w:p>
    <w:p w14:paraId="5DB0F84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6930AB4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B26CE0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object to be inherited by Tax object</w:t>
      </w:r>
    </w:p>
    <w:p w14:paraId="6ABBC91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11DBD8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TaxData</w:t>
      </w:r>
      <w:proofErr w:type="spellEnd"/>
    </w:p>
    <w:p w14:paraId="2CFC1BB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5EC0F0A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2ADC61E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63A58A3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Price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60B4B7B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FF825B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3DCAE51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Constructor</w:t>
      </w:r>
    </w:p>
    <w:p w14:paraId="2BC2C15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69805D0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"&gt;&lt;/param&gt;</w:t>
      </w:r>
    </w:p>
    <w:p w14:paraId="7C7EC73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"&gt;&lt;/param&gt;</w:t>
      </w:r>
    </w:p>
    <w:p w14:paraId="26AE513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price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"&gt;&lt;/param&gt;</w:t>
      </w:r>
    </w:p>
    <w:p w14:paraId="086F888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price)</w:t>
      </w:r>
    </w:p>
    <w:p w14:paraId="39D53DB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44AD88C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065C27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AE3211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Price = price;</w:t>
      </w:r>
    </w:p>
    <w:p w14:paraId="2678FD2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0A94381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339181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05EBBC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Returns Node in string format</w:t>
      </w:r>
    </w:p>
    <w:p w14:paraId="7D56470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1F10A3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Node in string format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47213B3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60E8999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659516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TaxCode,-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{TaxName,-20}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{Price,10: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B94DFE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595F0BB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6AC9CA91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250E2B87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2FDA1E8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:</w:t>
      </w:r>
    </w:p>
    <w:p w14:paraId="39C8CCD9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C51CEF7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297DB392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65EB9B6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B075483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341CD74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E73A6E4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5D66B2B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Lab02</w:t>
      </w:r>
    </w:p>
    <w:p w14:paraId="7DDA31A6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36AFB620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Tax</w:t>
      </w:r>
    </w:p>
    <w:p w14:paraId="0DEAB72E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0082131E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head;</w:t>
      </w:r>
    </w:p>
    <w:p w14:paraId="19240A3E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tail;</w:t>
      </w:r>
    </w:p>
    <w:p w14:paraId="16A9A3AD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d;</w:t>
      </w:r>
    </w:p>
    <w:p w14:paraId="04F8D6D7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Tax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5956ADAA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D5133C0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head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F3B3EF0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tail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EEA767E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03D0C2E7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AD1C698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/**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Address of the head of the list is assigned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*/</w:t>
      </w:r>
    </w:p>
    <w:p w14:paraId="5CBCBBA4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Begin(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4F775752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 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 }</w:t>
      </w:r>
    </w:p>
    <w:p w14:paraId="305DCF57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/**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Interface variable gets address of the next entry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*/</w:t>
      </w:r>
    </w:p>
    <w:p w14:paraId="19E7FB53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Next(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73A153E6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 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0F1C99F7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/**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 true, if list is empty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*/</w:t>
      </w:r>
    </w:p>
    <w:p w14:paraId="574B5280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Exist(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7FA8D40F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0ADC424E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//-----------------------------------------------</w:t>
      </w:r>
    </w:p>
    <w:p w14:paraId="3EE871BE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/**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 data according to the interface address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*/</w:t>
      </w:r>
    </w:p>
    <w:p w14:paraId="766063D5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6AE2CC1A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19BCE6AD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EEA3D9B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B4A5D70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Returns the price of the tax of a single use</w:t>
      </w:r>
    </w:p>
    <w:p w14:paraId="6EEF94E2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82FA466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Code to identify the type of tax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56C2D876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Double, price of a single use tax item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0BF70701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GetPrice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1ED46691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556F7ACD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Node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head;</w:t>
      </w:r>
    </w:p>
    <w:p w14:paraId="30C6F82B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5C2B6076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07207CB7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curr.Data.TaxCode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045D36E6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curr.Data.Price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70FD4CC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curr.next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5635547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ECB3CFD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0;</w:t>
      </w:r>
    </w:p>
    <w:p w14:paraId="65EF9897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3BDBB2A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0C1F9BA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C960246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Adds Node to the tail of the LinkedList</w:t>
      </w:r>
    </w:p>
    <w:p w14:paraId="21E22FFE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D57E0C9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Code of the tax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2F578418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name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name of the company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B7356F9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price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price of a single use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22DC6886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Add(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data)</w:t>
      </w:r>
    </w:p>
    <w:p w14:paraId="7CA29CE4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0569CA39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(head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467F95B1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279E8EDA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head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Node(data);</w:t>
      </w:r>
    </w:p>
    <w:p w14:paraId="08DB1C16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tail = head;</w:t>
      </w:r>
    </w:p>
    <w:p w14:paraId="58D13821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6D633668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122B2D9E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D81C75D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tail.next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Node(data);</w:t>
      </w:r>
    </w:p>
    <w:p w14:paraId="16CA00C5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tail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tail.next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E8C5211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8354179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E1D9CFE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111C948B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</w:p>
    <w:p w14:paraId="107B4AED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4F622F0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Tax Node</w:t>
      </w:r>
    </w:p>
    <w:p w14:paraId="51A73DE8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7FEDCA1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Node</w:t>
      </w:r>
    </w:p>
    <w:p w14:paraId="2762BCD2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11F27DD6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Node next;</w:t>
      </w:r>
    </w:p>
    <w:p w14:paraId="1ED24167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 }</w:t>
      </w:r>
    </w:p>
    <w:p w14:paraId="0323CAEA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F2C12DB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Constructor</w:t>
      </w:r>
    </w:p>
    <w:p w14:paraId="28DC169B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1E5C07E3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pointer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BA73F32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data)</w:t>
      </w:r>
    </w:p>
    <w:p w14:paraId="6A302FB0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55A25A90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Data = data;</w:t>
      </w:r>
    </w:p>
    <w:p w14:paraId="5079282B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next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306DC00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932D8CC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EB3DA0F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14C14406" w14:textId="77777777" w:rsidR="00AF2C84" w:rsidRDefault="00AF2C84" w:rsidP="00AF2C84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76682ADE" w14:textId="555B5419" w:rsidR="00BB2585" w:rsidRDefault="00AF2C84" w:rsidP="00AF2C84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0B20941D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TasUtils.cs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:</w:t>
      </w:r>
    </w:p>
    <w:p w14:paraId="3017FB28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DCBFF4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160E4D2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DB351F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35B9D4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CACDFD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F14266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3121B7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Lab02</w:t>
      </w:r>
    </w:p>
    <w:p w14:paraId="08B4096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7DD9B39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23CACB3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TaskUtils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static class for helper functions</w:t>
      </w:r>
    </w:p>
    <w:p w14:paraId="35E3F63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56A97D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TaskUtils</w:t>
      </w:r>
      <w:proofErr w:type="spellEnd"/>
    </w:p>
    <w:p w14:paraId="6550F65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6E07478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84F599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72D9A9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Creates Citizen class object using Tax object</w:t>
      </w:r>
    </w:p>
    <w:p w14:paraId="7B90D31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E00298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TaxList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 class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6746BF3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citizenTaxList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</w:p>
    <w:p w14:paraId="2023903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 class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0F5FFD3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Citizen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Tax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70814CF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2B73805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Citizen citizens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090F825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citizenTaxList.Begin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citizenTaxList.Exist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citizenTaxList.Next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</w:t>
      </w:r>
    </w:p>
    <w:p w14:paraId="330728C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4B5365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citizenTaxList.Get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26F2505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TaxList.Begin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TaxList.Exist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TaxList.Next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</w:t>
      </w:r>
    </w:p>
    <w:p w14:paraId="3901F8C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1BB26B0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TaxList.Get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26BF9E0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citizenTaxData.TaxCode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taxData.TaxCode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201DD01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        {</w:t>
      </w:r>
    </w:p>
    <w:p w14:paraId="32C453D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citizens.AddMoney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citizenTaxData.Address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citizenTaxData.TaxAmount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0D0A73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FAB892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}</w:t>
      </w:r>
    </w:p>
    <w:p w14:paraId="02B8678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77690DF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1448DD9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A69271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citizens;</w:t>
      </w:r>
    </w:p>
    <w:p w14:paraId="3F0DA3A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094B1E2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1D0564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508B67D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5FA738FB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52EED0FC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2C753C3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:</w:t>
      </w:r>
    </w:p>
    <w:p w14:paraId="77BDE99A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7095A37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0CD69380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EE54CB9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System.IO;</w:t>
      </w:r>
    </w:p>
    <w:p w14:paraId="5DBD2A06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D0219B2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4A0A2A0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18B893F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Lab02</w:t>
      </w:r>
    </w:p>
    <w:p w14:paraId="111D2DC6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2771D062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54541611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Static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InOutUtils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helper class for Input/Output with files</w:t>
      </w:r>
    </w:p>
    <w:p w14:paraId="38DF7B8B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0935684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InOutUtils</w:t>
      </w:r>
      <w:proofErr w:type="spellEnd"/>
    </w:p>
    <w:p w14:paraId="5F6AE9AE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</w:t>
      </w:r>
    </w:p>
    <w:p w14:paraId="2393AF6D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73BD9BB2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Reads Tax Data from txt to Tax class object+</w:t>
      </w:r>
    </w:p>
    <w:p w14:paraId="4C0AF738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BBB0D69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Location of the data in .txt format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31FE6ED4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 class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08EE9442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Tax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ReadTaxData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43BA6844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13ECCB2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Tax taxes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13FBA41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] lines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File.ReadAllLines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4D9378A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line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lines)</w:t>
      </w:r>
    </w:p>
    <w:p w14:paraId="5C34807F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65328065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] elements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line.Split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5D7490FC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taxes.Add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(elements[0], elements[1],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(elements[2])));</w:t>
      </w:r>
    </w:p>
    <w:p w14:paraId="5BEAFBC5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60C9A7CE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taxes;</w:t>
      </w:r>
    </w:p>
    <w:p w14:paraId="3337719D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710E5D76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F24785E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52A9BC5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Creates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from .txt file</w:t>
      </w:r>
    </w:p>
    <w:p w14:paraId="0EA6A471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29FF4EA8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Location of .txt 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2794112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&lt;returns&gt;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class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&lt;/returns&gt;</w:t>
      </w:r>
    </w:p>
    <w:p w14:paraId="40C238AA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ReadCitizenTaxData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7604A586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2B4F08BB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120EBBF0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] lines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File.ReadAllLines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5A4C9D09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line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lines)</w:t>
      </w:r>
    </w:p>
    <w:p w14:paraId="48313A9C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23A2526F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] elements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line.Split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541250C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temp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elements[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1], elements[0], elements[2], elements[3], elements[4],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(elements[5]));</w:t>
      </w:r>
    </w:p>
    <w:p w14:paraId="4F370417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(temp);</w:t>
      </w:r>
    </w:p>
    <w:p w14:paraId="0CA4D22E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2A1FF0CD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data;</w:t>
      </w:r>
    </w:p>
    <w:p w14:paraId="2665A3E5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244D3D3E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2333E14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2E154D7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Appends a header to a file</w:t>
      </w:r>
    </w:p>
    <w:p w14:paraId="59809232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4757D0E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Name/location of the 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1A4B435A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header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text to be appended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54638F30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header)</w:t>
      </w:r>
    </w:p>
    <w:p w14:paraId="0A7906D2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60076CB8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writer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append: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17E2C529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1B26219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(header);</w:t>
      </w:r>
    </w:p>
    <w:p w14:paraId="636A5FBA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              </w:t>
      </w:r>
    </w:p>
    <w:p w14:paraId="02E74C26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7E60FEA8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A165D5B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708533B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156E0336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Creates a new or wipes a file</w:t>
      </w:r>
    </w:p>
    <w:p w14:paraId="387DDD00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4F940D2F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Location of the 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DCAA926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CreateFile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62C81847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31585733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fs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FileMode.Create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25161F96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fs, encoding: System.Text.Encoding.UTF8).Close();</w:t>
      </w:r>
    </w:p>
    <w:p w14:paraId="5CC69216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48DF329A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5A52B44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1C79AA12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Appends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to a file</w:t>
      </w:r>
    </w:p>
    <w:p w14:paraId="027E2A44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3D282F3F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Location/name of the 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9A954BD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data to append to the .txt 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0024A0C5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header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Header text of the data 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18384B55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data,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header)</w:t>
      </w:r>
    </w:p>
    <w:p w14:paraId="42AEC456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45AEF1E3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writer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append: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63826AED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D4D01A8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(header);</w:t>
      </w:r>
    </w:p>
    <w:p w14:paraId="2E4551AA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345AB31C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"LastName"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"FirstName"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"Address"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"Month"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,-15}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"TaxCode"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"TaxAmount"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,10}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16961689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data.Begin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data.Exist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</w:t>
      </w:r>
    </w:p>
    <w:p w14:paraId="16EB45B0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5ADD2217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temp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7071AC30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temp.ToString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());</w:t>
      </w:r>
    </w:p>
    <w:p w14:paraId="53E7937D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76120B88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2D515A8A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250B3CF9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B2ED1F5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E397202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4CD76D93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appends Citizen class object data to text file</w:t>
      </w:r>
    </w:p>
    <w:p w14:paraId="7F9378BD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78BF0C8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location/name of the 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2EA107E4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data to append to the 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2B88A7F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header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Header of the 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2CA60DB8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Citizen data,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header)</w:t>
      </w:r>
    </w:p>
    <w:p w14:paraId="79690EC0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4E67E3D2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writer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append: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029BC3BD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2CB0D1F9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(header);</w:t>
      </w:r>
    </w:p>
    <w:p w14:paraId="16740CA9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7D1679A5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"LastName"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"FirstName"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"Address"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"TaxSum"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,-10}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6245AF5E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data.Begin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data.Exist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</w:t>
      </w:r>
    </w:p>
    <w:p w14:paraId="26658FE1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214D5F57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temp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304F53B7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temp.ToString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());</w:t>
      </w:r>
    </w:p>
    <w:p w14:paraId="6E4B556A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    }</w:t>
      </w:r>
    </w:p>
    <w:p w14:paraId="5B18BDB7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5F32F935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18F5D64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3FE97D3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91352F7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562BB5B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Appends Tax data to a .txt file</w:t>
      </w:r>
    </w:p>
    <w:p w14:paraId="37BA3B92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7E8C1BA3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Location/name of the 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600D46FB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data to append to the .txt 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868F44E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header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header to be added to the file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6D714E77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Tax data,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header)</w:t>
      </w:r>
    </w:p>
    <w:p w14:paraId="2EDC2E6E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4FEE0DE6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writer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append: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</w:t>
      </w:r>
    </w:p>
    <w:p w14:paraId="7A980585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518BEC5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(header);</w:t>
      </w:r>
    </w:p>
    <w:p w14:paraId="115B645C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7A25DA43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"TaxCode"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"TaxName"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,-20}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"Price"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,10: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2f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|"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19332910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data.Begin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data.Exist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</w:t>
      </w:r>
    </w:p>
    <w:p w14:paraId="5ABB13DE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{</w:t>
      </w:r>
    </w:p>
    <w:p w14:paraId="55F6094F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temp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data.Get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5ACFF77C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temp.ToString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());</w:t>
      </w:r>
    </w:p>
    <w:p w14:paraId="77563D70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}</w:t>
      </w:r>
    </w:p>
    <w:p w14:paraId="427FF962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428EFCA4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27F09D5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5EA8D338" w14:textId="77777777" w:rsidR="002C163F" w:rsidRDefault="002C163F" w:rsidP="002C163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}</w:t>
      </w:r>
    </w:p>
    <w:p w14:paraId="35755C9F" w14:textId="0DBBF6F2" w:rsidR="00BB2585" w:rsidRDefault="002C163F" w:rsidP="002C163F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4F806B12" w14:textId="77777777" w:rsidR="002C163F" w:rsidRDefault="002C163F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8727102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/styles.css:</w:t>
      </w:r>
    </w:p>
    <w:p w14:paraId="438CB420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1FF044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body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{</w:t>
      </w:r>
    </w:p>
    <w:p w14:paraId="2F53B21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white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8E4133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background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black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0C132C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2EC6501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td</w:t>
      </w:r>
    </w:p>
    <w:p w14:paraId="08FC557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53682D9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padding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5px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7EEEB03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</w:p>
    <w:p w14:paraId="649A693E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C6160AD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Lab01Form.aspx:</w:t>
      </w:r>
    </w:p>
    <w:p w14:paraId="3837459E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0F8079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 w:eastAsia="lt-LT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="Lab01Form.aspx.cs"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="Lab02.Lab01Form"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val="en-US" w:eastAsia="lt-LT"/>
        </w:rPr>
        <w:t>%&gt;</w:t>
      </w:r>
    </w:p>
    <w:p w14:paraId="7649631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86B147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3EFBF79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6356FD4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="http://www.w3.org/1999/xhtml"&gt;</w:t>
      </w:r>
    </w:p>
    <w:p w14:paraId="1B4066D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10B50C5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media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="screen"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href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="~/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/styles.css"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0CA7F44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Lab02 U16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2251F20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3CBEA18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848821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10B3FE2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="body"&gt;</w:t>
      </w:r>
    </w:p>
    <w:p w14:paraId="642A0EC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HeaderLabel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="LAB02 U16"&gt;&lt;/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3C860F1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7DFD7F3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0105E14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="Label1"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="Tax Info U16a.txt:"&gt;&lt;/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59A0568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77237A6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FileUpload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="FileUpload1"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271C1AD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7C3F488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22CF593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="Label2"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="Every Citizen Tax Data U16b.txt: 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079F312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012CB32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FileUpload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="FileUpload2"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2AE0C14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0B643EF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DataButton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="Submit New Data"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DataButton_Click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1FCFDA6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03FAE67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4B675BA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InitTaxLabel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="U16a.txt Initial data:"&gt;&lt;/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5733C24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InitTaxTable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77B15DE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6A6C82F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5FEA31E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InitCitizenLabel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="U16b.txt Initial data:"&gt;&lt;/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3689266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InitCitizenTable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46936C8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20B73D7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30BE414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Panel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CalculationsPanel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0DDAC6A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CitizenTaxLabel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="All Citizen taxes over the months"&gt;&lt;/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1D033B8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CitizenTaxTable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200E60A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629E1D7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66DD264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AverageTax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4D139AD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0428D4E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TotalTaxSum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2D7D23E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34D6F0F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34E624D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="CitizenTaxLabel0"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="Above Average Tax:"&gt;&lt;/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C203D6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AboveAverageTable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7BE03E1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64BB79B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0739F8B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FilterData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="Filtered data:"&gt;&lt;/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5608438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FilterTable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</w:t>
      </w:r>
    </w:p>
    <w:p w14:paraId="161355D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ED174C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447A7F7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Tax Code: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2A78CB7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TaxCodeTextBox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722D99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0F0260A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Month: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6941D42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TaxMonthTextBox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1D75E4C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4ED711C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ButtonFilter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val="en-US" w:eastAsia="lt-LT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ButtonFilter_Click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2BD26E9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Panel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42EA5D0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/&gt;</w:t>
      </w:r>
    </w:p>
    <w:p w14:paraId="33FF567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65A40DC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61B19E9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761E57D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&gt;</w:t>
      </w:r>
    </w:p>
    <w:p w14:paraId="5E5A02B8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2AA2639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34186A9D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Lab01Form.aspx.cs:</w:t>
      </w:r>
    </w:p>
    <w:p w14:paraId="61AAD631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0BA44FA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System;</w:t>
      </w:r>
    </w:p>
    <w:p w14:paraId="398FA2F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66C930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System.IO;</w:t>
      </w:r>
    </w:p>
    <w:p w14:paraId="1E5192E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A7E024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F29835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6A10AA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B23A02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0C319E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Lab02</w:t>
      </w:r>
    </w:p>
    <w:p w14:paraId="27C5C62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</w:p>
    <w:p w14:paraId="694F9D1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Lab01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 w:eastAsia="lt-LT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System.Web.UI.Page</w:t>
      </w:r>
      <w:proofErr w:type="spellEnd"/>
    </w:p>
    <w:p w14:paraId="2E4A237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{ </w:t>
      </w:r>
    </w:p>
    <w:p w14:paraId="6D3E86B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@"App_Data/U16a.txt"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2C2B3B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citizenDataInput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@"App_Data/U16b.txt"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275EF0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  <w:lang w:val="en-US" w:eastAsia="lt-LT"/>
        </w:rPr>
        <w:t>@"App_Data/U16result.txt"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115F3D6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Page_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e)</w:t>
      </w:r>
    </w:p>
    <w:p w14:paraId="0DC26C5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76C1E3C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74BEAF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Tax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0680C21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InOutUtils.CreateFile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14A2E27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File.Exists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)))</w:t>
      </w:r>
    </w:p>
    <w:p w14:paraId="47D5ED1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4F504E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InOutUtils.ReadTaxData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taxDataInput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76CA470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InOutUtils.WriteTaxData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"Initial Tax Company Data:"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91365B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FillTaxDataTable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InitTaxTable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083190F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7093471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5D1C3F9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FC12B4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InitTaxLabel.Text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0A6E47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2D978B9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9D3CC7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File.Exists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citizenDataInput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)))</w:t>
      </w:r>
    </w:p>
    <w:p w14:paraId="3D57E78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705A921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InOutUtils.ReadCitizenTaxData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citizenDataInput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));</w:t>
      </w:r>
    </w:p>
    <w:p w14:paraId="5DA2767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InOutUtils.WriteCitizenTaxData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"Initial Citizen Tax Data:"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CA7501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FillCitizenTaxDataTable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InitCitizenTable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9B7E67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1F11E70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0CD807F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56B6C9E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InitCitizenLabel.Text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D6C72B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479C17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E004DD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7CB7403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1D277BA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// Reads Initial Data and Outputs the Initial Data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To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WebForm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and to text</w:t>
      </w:r>
    </w:p>
    <w:p w14:paraId="0EBEE73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CB9225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75682D8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CitizenCalculations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8A6F1B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CheckFiltered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7943F3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D4A083C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6C2AA4F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B074FE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HeaderLabel.Text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Plaese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 Upload remaining data files"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29219E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CalculationsPanel.Visible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59F9895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5516AC3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61D8A89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FC9A6E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06153FF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Does calculations from Tax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object</w:t>
      </w:r>
    </w:p>
    <w:p w14:paraId="7843C23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5A7EAFD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92DA31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76D6F2E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CitizenCalculations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Tax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2F31C60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2386343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Citizen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TaskUtils.CreateCitizenData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For Above Average</w:t>
      </w:r>
    </w:p>
    <w:p w14:paraId="6E8CD9C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InOutUtils.WriteCitizenData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"Tax Sum of all citizens:"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C8B4D9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</w:p>
    <w:p w14:paraId="772C201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citizensAverage.Sort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72D755A9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InOutUtils.WriteCitizenData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"Tax Sum of all citizens SORTED A-Z:"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49FE2FCD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FillCitizenTable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77CAB9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44D034D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sum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citizensAverage.Sum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0289278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average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citizensAverage.GetAverage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62BD4731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InOutUtils.WriteHeader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$"All Citizen TOTAL Tax Sum: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sum: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1261200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InOutUtils.WriteHeader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$"Average Tax Sum: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average: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3315CB3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AverageTax.Text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$"Average tax per citizen: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{average}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6621B25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TotalTaxSum.Text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$"Total tax sum: 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{sum}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35C326F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</w:p>
    <w:p w14:paraId="1AB9D102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citizensAverage.RemoveUnderAverage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6593EAF4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InOutUtils.WriteCitizenData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"Citizens who paid above average:"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76A9797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FillCitizenTable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AboveAverageTable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5EA4C5F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724C179B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&lt;summary&gt;</w:t>
      </w:r>
    </w:p>
    <w:p w14:paraId="6C3284F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Updates filtered data</w:t>
      </w:r>
    </w:p>
    <w:p w14:paraId="692350F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&lt;/summary&gt;</w:t>
      </w:r>
    </w:p>
    <w:p w14:paraId="0AE6FDB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Tax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5A9FF60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name="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"&gt;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 xml:space="preserve"> object</w:t>
      </w:r>
      <w:r>
        <w:rPr>
          <w:rFonts w:ascii="Cascadia Mono" w:hAnsi="Cascadia Mono" w:cs="Cascadia Mono"/>
          <w:color w:val="808080"/>
          <w:sz w:val="19"/>
          <w:szCs w:val="19"/>
          <w:lang w:val="en-US" w:eastAsia="lt-LT"/>
        </w:rPr>
        <w:t>&lt;/param&gt;</w:t>
      </w:r>
    </w:p>
    <w:p w14:paraId="45AD3165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CheckFiltered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Tax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204CCFE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{</w:t>
      </w:r>
    </w:p>
    <w:p w14:paraId="3DD08D1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(Session[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&amp;&amp; Session[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"Month"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] !=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</w:t>
      </w:r>
    </w:p>
    <w:p w14:paraId="04C1595E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088E0C7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Citizen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citizensFiltered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TaskUtils.CreateCitizenData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taxInfo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lt-LT"/>
        </w:rPr>
        <w:t>// For Filter</w:t>
      </w:r>
    </w:p>
    <w:p w14:paraId="4C82111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citizensFiltered.Sort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();</w:t>
      </w:r>
    </w:p>
    <w:p w14:paraId="34D69EF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citizensFiltered.RemoveWhoDidNotPayTax(Session[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"TaxCode"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].ToString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(), Session[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"Month"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citizenTaxData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89D03A8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InOutUtils.WriteCitizenData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Server.MapPath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outputDataPath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citizensFiltered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 xml:space="preserve">$"Citizens who paid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: \"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{Session[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]}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 on Month: \"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{Session[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"Month"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]}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\""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AA21807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FillCitizenTable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citizensFiltered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FilterTable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);</w:t>
      </w:r>
    </w:p>
    <w:p w14:paraId="27808FC6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0A18607F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else</w:t>
      </w:r>
    </w:p>
    <w:p w14:paraId="643A992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{</w:t>
      </w:r>
    </w:p>
    <w:p w14:paraId="3711CBF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FilterData.Text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"No Filter provided"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40CAFDC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}</w:t>
      </w:r>
    </w:p>
    <w:p w14:paraId="467596FA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282DC1B3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Session[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TaxCode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7E6CB170" w14:textId="77777777" w:rsidR="00BB2585" w:rsidRDefault="00BB2585" w:rsidP="00BB258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    Session[</w:t>
      </w:r>
      <w:r>
        <w:rPr>
          <w:rFonts w:ascii="Cascadia Mono" w:hAnsi="Cascadia Mono" w:cs="Cascadia Mono"/>
          <w:color w:val="A31515"/>
          <w:sz w:val="19"/>
          <w:szCs w:val="19"/>
          <w:lang w:val="en-US" w:eastAsia="lt-LT"/>
        </w:rPr>
        <w:t>"Month"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lt-LT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>;</w:t>
      </w:r>
    </w:p>
    <w:p w14:paraId="2D026BC5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t xml:space="preserve">        }</w:t>
      </w:r>
    </w:p>
    <w:p w14:paraId="38CAAA17" w14:textId="77777777" w:rsidR="00BB2585" w:rsidRDefault="00BB2585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</w:p>
    <w:p w14:paraId="10731CD9" w14:textId="50ED405A" w:rsidR="00F87DBD" w:rsidRDefault="00F87DBD" w:rsidP="00BB2585">
      <w:pPr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lt-LT"/>
        </w:rPr>
        <w:br w:type="page"/>
      </w:r>
    </w:p>
    <w:p w14:paraId="76D40930" w14:textId="77777777" w:rsidR="0052151B" w:rsidRPr="00844988" w:rsidRDefault="0052151B" w:rsidP="0052151B">
      <w:pPr>
        <w:pStyle w:val="Heading2"/>
      </w:pPr>
      <w:bookmarkStart w:id="20" w:name="_Toc31703417"/>
      <w:r w:rsidRPr="00844988">
        <w:lastRenderedPageBreak/>
        <w:t>Pradiniai duomenys ir rezultatai</w:t>
      </w:r>
      <w:bookmarkEnd w:id="20"/>
    </w:p>
    <w:p w14:paraId="3F716841" w14:textId="77777777" w:rsidR="0052151B" w:rsidRDefault="0052151B" w:rsidP="0052151B">
      <w:pPr>
        <w:pStyle w:val="Programostekstas"/>
      </w:pPr>
    </w:p>
    <w:p w14:paraId="544C28FD" w14:textId="0B4A9A84" w:rsidR="00E03F2F" w:rsidRDefault="00E03F2F" w:rsidP="0052151B">
      <w:pPr>
        <w:pStyle w:val="Programostekstas"/>
      </w:pPr>
    </w:p>
    <w:p w14:paraId="4816627D" w14:textId="77777777" w:rsidR="00EC536A" w:rsidRDefault="00EC536A" w:rsidP="0052151B">
      <w:pPr>
        <w:pStyle w:val="Programostekstas"/>
      </w:pPr>
    </w:p>
    <w:p w14:paraId="4518CF39" w14:textId="3408E529" w:rsidR="00E03F2F" w:rsidRDefault="00E03F2F" w:rsidP="0052151B">
      <w:pPr>
        <w:pStyle w:val="Programostekstas"/>
      </w:pPr>
      <w:r>
        <w:t>U16a.txt:</w:t>
      </w:r>
    </w:p>
    <w:p w14:paraId="6E113C80" w14:textId="08CD5C9D" w:rsidR="0052151B" w:rsidRDefault="0052151B" w:rsidP="0052151B">
      <w:pPr>
        <w:pStyle w:val="Programostekstas"/>
      </w:pPr>
    </w:p>
    <w:p w14:paraId="5F737936" w14:textId="77777777" w:rsidR="00E03F2F" w:rsidRDefault="00E03F2F" w:rsidP="00E03F2F">
      <w:pPr>
        <w:pStyle w:val="Programostekstas"/>
      </w:pPr>
      <w:r>
        <w:t>11; Elektra; 0.12</w:t>
      </w:r>
    </w:p>
    <w:p w14:paraId="6BFDE7F4" w14:textId="77777777" w:rsidR="00E03F2F" w:rsidRDefault="00E03F2F" w:rsidP="00E03F2F">
      <w:pPr>
        <w:pStyle w:val="Programostekstas"/>
      </w:pPr>
      <w:r>
        <w:t>21; Dujos; 0.58</w:t>
      </w:r>
    </w:p>
    <w:p w14:paraId="06B86598" w14:textId="77777777" w:rsidR="00E03F2F" w:rsidRDefault="00E03F2F" w:rsidP="00E03F2F">
      <w:pPr>
        <w:pStyle w:val="Programostekstas"/>
      </w:pPr>
      <w:r>
        <w:t>31; Benzinas; 1.78</w:t>
      </w:r>
    </w:p>
    <w:p w14:paraId="49669953" w14:textId="7E9927AE" w:rsidR="00E03F2F" w:rsidRDefault="00E03F2F" w:rsidP="00E03F2F">
      <w:pPr>
        <w:pStyle w:val="Programostekstas"/>
      </w:pPr>
      <w:r>
        <w:t>32; Diezelis; 1.90</w:t>
      </w:r>
    </w:p>
    <w:p w14:paraId="54942E87" w14:textId="53C9D5AC" w:rsidR="00E03F2F" w:rsidRDefault="00E03F2F" w:rsidP="00E03F2F">
      <w:pPr>
        <w:pStyle w:val="Programostekstas"/>
      </w:pPr>
    </w:p>
    <w:p w14:paraId="0116FF28" w14:textId="267CE624" w:rsidR="00E03F2F" w:rsidRDefault="00E03F2F" w:rsidP="00E03F2F">
      <w:pPr>
        <w:pStyle w:val="Programostekstas"/>
      </w:pPr>
      <w:r>
        <w:t>U16b.txt:</w:t>
      </w:r>
    </w:p>
    <w:p w14:paraId="2095CB1F" w14:textId="2D9E2826" w:rsidR="00E03F2F" w:rsidRDefault="00E03F2F" w:rsidP="00E03F2F">
      <w:pPr>
        <w:pStyle w:val="Programostekstas"/>
      </w:pPr>
    </w:p>
    <w:p w14:paraId="361A61C8" w14:textId="77777777" w:rsidR="000E6F23" w:rsidRDefault="000E6F23" w:rsidP="000E6F23">
      <w:pPr>
        <w:pStyle w:val="Programostekstas"/>
      </w:pPr>
      <w:r>
        <w:t>pavardė1; vardas1; adresas1;1;22;28;</w:t>
      </w:r>
    </w:p>
    <w:p w14:paraId="2D25F7BF" w14:textId="77777777" w:rsidR="000E6F23" w:rsidRDefault="000E6F23" w:rsidP="000E6F23">
      <w:pPr>
        <w:pStyle w:val="Programostekstas"/>
      </w:pPr>
      <w:r>
        <w:t>pavardė1; vardas1; adresas1;5;22;20;</w:t>
      </w:r>
    </w:p>
    <w:p w14:paraId="249E15CF" w14:textId="77777777" w:rsidR="000E6F23" w:rsidRDefault="000E6F23" w:rsidP="000E6F23">
      <w:pPr>
        <w:pStyle w:val="Programostekstas"/>
      </w:pPr>
      <w:r>
        <w:t>pavardė1; vardas1; adresas1;1;32;100;</w:t>
      </w:r>
    </w:p>
    <w:p w14:paraId="5FB75B3F" w14:textId="77777777" w:rsidR="000E6F23" w:rsidRDefault="000E6F23" w:rsidP="000E6F23">
      <w:pPr>
        <w:pStyle w:val="Programostekstas"/>
      </w:pPr>
      <w:r>
        <w:t>pavardė1; vardas1; adresas1;2;32;97;</w:t>
      </w:r>
    </w:p>
    <w:p w14:paraId="183470CE" w14:textId="77777777" w:rsidR="000E6F23" w:rsidRDefault="000E6F23" w:rsidP="000E6F23">
      <w:pPr>
        <w:pStyle w:val="Programostekstas"/>
      </w:pPr>
      <w:r>
        <w:t>pavardė1; vardas1; adresas1;3;32;63;</w:t>
      </w:r>
    </w:p>
    <w:p w14:paraId="2ED85E69" w14:textId="77777777" w:rsidR="000E6F23" w:rsidRDefault="000E6F23" w:rsidP="000E6F23">
      <w:pPr>
        <w:pStyle w:val="Programostekstas"/>
      </w:pPr>
      <w:r>
        <w:t>pavardė1; vardas1; adresas1;2;22;25;</w:t>
      </w:r>
    </w:p>
    <w:p w14:paraId="3DAAB83D" w14:textId="77777777" w:rsidR="000E6F23" w:rsidRDefault="000E6F23" w:rsidP="000E6F23">
      <w:pPr>
        <w:pStyle w:val="Programostekstas"/>
      </w:pPr>
      <w:r>
        <w:t>pavardė1; vardas1; adresas1;3;22;29;</w:t>
      </w:r>
    </w:p>
    <w:p w14:paraId="596ACAAF" w14:textId="426BC198" w:rsidR="000E6F23" w:rsidRDefault="000E6F23" w:rsidP="000E6F23">
      <w:pPr>
        <w:pStyle w:val="Programostekstas"/>
      </w:pPr>
      <w:r>
        <w:t>pavardėAA; vardasAA;</w:t>
      </w:r>
      <w:r w:rsidR="00EC536A">
        <w:t xml:space="preserve"> </w:t>
      </w:r>
      <w:r>
        <w:t>adresasAA;1;21;13;</w:t>
      </w:r>
    </w:p>
    <w:p w14:paraId="70EE8333" w14:textId="77777777" w:rsidR="000E6F23" w:rsidRDefault="000E6F23" w:rsidP="000E6F23">
      <w:pPr>
        <w:pStyle w:val="Programostekstas"/>
      </w:pPr>
      <w:r>
        <w:t>pavardėAA; vardasAA; adresasAA;2;21;84;</w:t>
      </w:r>
    </w:p>
    <w:p w14:paraId="092C1D63" w14:textId="77777777" w:rsidR="000E6F23" w:rsidRDefault="000E6F23" w:rsidP="000E6F23">
      <w:pPr>
        <w:pStyle w:val="Programostekstas"/>
      </w:pPr>
      <w:r>
        <w:t>pavardėAA; vardasAA; adresasAA;3;21;76;</w:t>
      </w:r>
    </w:p>
    <w:p w14:paraId="7C701B21" w14:textId="77777777" w:rsidR="000E6F23" w:rsidRDefault="000E6F23" w:rsidP="000E6F23">
      <w:pPr>
        <w:pStyle w:val="Programostekstas"/>
      </w:pPr>
      <w:r>
        <w:t>pavardė1; vardas1; adresas1;4;22;39;</w:t>
      </w:r>
    </w:p>
    <w:p w14:paraId="73CDBBB8" w14:textId="77777777" w:rsidR="000E6F23" w:rsidRDefault="000E6F23" w:rsidP="000E6F23">
      <w:pPr>
        <w:pStyle w:val="Programostekstas"/>
      </w:pPr>
      <w:r>
        <w:t>pavardė2; vardas2; adresas2;3;31;67;</w:t>
      </w:r>
    </w:p>
    <w:p w14:paraId="36A77010" w14:textId="77777777" w:rsidR="000E6F23" w:rsidRDefault="000E6F23" w:rsidP="000E6F23">
      <w:pPr>
        <w:pStyle w:val="Programostekstas"/>
      </w:pPr>
      <w:r>
        <w:t>pavardė2; vardas2; adresas2;4;31;98;</w:t>
      </w:r>
    </w:p>
    <w:p w14:paraId="5082F725" w14:textId="77777777" w:rsidR="000E6F23" w:rsidRDefault="000E6F23" w:rsidP="000E6F23">
      <w:pPr>
        <w:pStyle w:val="Programostekstas"/>
      </w:pPr>
      <w:r>
        <w:t>pavardė0; vardas2; adresas2;5;31;125;</w:t>
      </w:r>
    </w:p>
    <w:p w14:paraId="4B501E68" w14:textId="77777777" w:rsidR="000E6F23" w:rsidRDefault="000E6F23" w:rsidP="000E6F23">
      <w:pPr>
        <w:pStyle w:val="Programostekstas"/>
      </w:pPr>
      <w:r>
        <w:t>pavardė0; vardas0; adresas3;1;11;31;</w:t>
      </w:r>
    </w:p>
    <w:p w14:paraId="5BAB5F0F" w14:textId="77777777" w:rsidR="000E6F23" w:rsidRDefault="000E6F23" w:rsidP="000E6F23">
      <w:pPr>
        <w:pStyle w:val="Programostekstas"/>
      </w:pPr>
      <w:r>
        <w:t>pavardė1; vardas1; adresas1;4;32;39;</w:t>
      </w:r>
    </w:p>
    <w:p w14:paraId="586AB623" w14:textId="77777777" w:rsidR="000E6F23" w:rsidRDefault="000E6F23" w:rsidP="000E6F23">
      <w:pPr>
        <w:pStyle w:val="Programostekstas"/>
      </w:pPr>
      <w:r>
        <w:t>pavardė1; vardas1; adresas1;5;32;20;</w:t>
      </w:r>
    </w:p>
    <w:p w14:paraId="10DA47F1" w14:textId="77777777" w:rsidR="000E6F23" w:rsidRDefault="000E6F23" w:rsidP="000E6F23">
      <w:pPr>
        <w:pStyle w:val="Programostekstas"/>
      </w:pPr>
      <w:r>
        <w:t>pavardė1; vardas1; adresas1;3;11;80;</w:t>
      </w:r>
    </w:p>
    <w:p w14:paraId="21069942" w14:textId="77777777" w:rsidR="000E6F23" w:rsidRDefault="000E6F23" w:rsidP="000E6F23">
      <w:pPr>
        <w:pStyle w:val="Programostekstas"/>
      </w:pPr>
      <w:r>
        <w:t>pavardė1; vardas1; adresas1;4;11;39;</w:t>
      </w:r>
    </w:p>
    <w:p w14:paraId="15322F01" w14:textId="77777777" w:rsidR="000E6F23" w:rsidRDefault="000E6F23" w:rsidP="000E6F23">
      <w:pPr>
        <w:pStyle w:val="Programostekstas"/>
      </w:pPr>
      <w:r>
        <w:t>pavardė1; vardas1; adresas1;1;11;120;</w:t>
      </w:r>
    </w:p>
    <w:p w14:paraId="4141EB6A" w14:textId="77777777" w:rsidR="000E6F23" w:rsidRDefault="000E6F23" w:rsidP="000E6F23">
      <w:pPr>
        <w:pStyle w:val="Programostekstas"/>
      </w:pPr>
      <w:r>
        <w:t>pavardė1; vardas1; adresas1;2;11;100;</w:t>
      </w:r>
    </w:p>
    <w:p w14:paraId="18F1283D" w14:textId="77777777" w:rsidR="000E6F23" w:rsidRDefault="000E6F23" w:rsidP="000E6F23">
      <w:pPr>
        <w:pStyle w:val="Programostekstas"/>
      </w:pPr>
      <w:r>
        <w:t>pavardė1; vardas1; adresas1;5;11;139;</w:t>
      </w:r>
    </w:p>
    <w:p w14:paraId="76A160C2" w14:textId="77777777" w:rsidR="000E6F23" w:rsidRDefault="000E6F23" w:rsidP="000E6F23">
      <w:pPr>
        <w:pStyle w:val="Programostekstas"/>
      </w:pPr>
      <w:r>
        <w:t>pavardė2; vardas2; adresas2;1;31;31;</w:t>
      </w:r>
    </w:p>
    <w:p w14:paraId="2809DFF3" w14:textId="77777777" w:rsidR="000E6F23" w:rsidRDefault="000E6F23" w:rsidP="000E6F23">
      <w:pPr>
        <w:pStyle w:val="Programostekstas"/>
      </w:pPr>
      <w:r>
        <w:t>pavardė2; vardas2; adresas2;2;31;48;</w:t>
      </w:r>
    </w:p>
    <w:p w14:paraId="1DE12F4B" w14:textId="77777777" w:rsidR="000E6F23" w:rsidRDefault="000E6F23" w:rsidP="000E6F23">
      <w:pPr>
        <w:pStyle w:val="Programostekstas"/>
      </w:pPr>
      <w:r>
        <w:t>pavardė0; vardas0; adresas3;2;11;48;</w:t>
      </w:r>
    </w:p>
    <w:p w14:paraId="62E004B2" w14:textId="77777777" w:rsidR="000E6F23" w:rsidRDefault="000E6F23" w:rsidP="000E6F23">
      <w:pPr>
        <w:pStyle w:val="Programostekstas"/>
      </w:pPr>
      <w:r>
        <w:t>pavardė0; vardas0; adresas3;3;11;67;</w:t>
      </w:r>
    </w:p>
    <w:p w14:paraId="47210033" w14:textId="77777777" w:rsidR="000E6F23" w:rsidRDefault="000E6F23" w:rsidP="000E6F23">
      <w:pPr>
        <w:pStyle w:val="Programostekstas"/>
      </w:pPr>
      <w:r>
        <w:t>pavardė0; vardas0; adresas3;4;11;98;</w:t>
      </w:r>
    </w:p>
    <w:p w14:paraId="58116EB5" w14:textId="77777777" w:rsidR="000E6F23" w:rsidRDefault="000E6F23" w:rsidP="000E6F23">
      <w:pPr>
        <w:pStyle w:val="Programostekstas"/>
      </w:pPr>
      <w:r>
        <w:t>pavardė0; vardas0; adresas3;5;11;125;</w:t>
      </w:r>
    </w:p>
    <w:p w14:paraId="2FD0E8DA" w14:textId="77777777" w:rsidR="000E6F23" w:rsidRDefault="000E6F23" w:rsidP="000E6F23">
      <w:pPr>
        <w:pStyle w:val="Programostekstas"/>
      </w:pPr>
      <w:r>
        <w:t>pavardėAA; vardasAA; adresasAA;4;21;8;</w:t>
      </w:r>
    </w:p>
    <w:p w14:paraId="27770303" w14:textId="176AA910" w:rsidR="00E03F2F" w:rsidRDefault="000E6F23" w:rsidP="000E6F23">
      <w:pPr>
        <w:pStyle w:val="Programostekstas"/>
      </w:pPr>
      <w:r>
        <w:t>pavardėAA; vardasAA; adresasAA;5;21;25;</w:t>
      </w:r>
    </w:p>
    <w:p w14:paraId="71E47764" w14:textId="64C53A73" w:rsidR="000E6F23" w:rsidRDefault="000E6F23" w:rsidP="000E6F23">
      <w:pPr>
        <w:pStyle w:val="Programostekstas"/>
      </w:pPr>
    </w:p>
    <w:p w14:paraId="5DACF465" w14:textId="61FC124D" w:rsidR="00013BD9" w:rsidRDefault="00013BD9" w:rsidP="000E6F23">
      <w:pPr>
        <w:pStyle w:val="Programostekstas"/>
      </w:pPr>
      <w:r>
        <w:t>Rezultatai 1:</w:t>
      </w:r>
      <w:r>
        <w:br/>
      </w:r>
    </w:p>
    <w:p w14:paraId="1E570F9B" w14:textId="7198477E" w:rsidR="00013BD9" w:rsidRDefault="00013BD9" w:rsidP="000E6F23">
      <w:pPr>
        <w:pStyle w:val="Programostekstas"/>
      </w:pPr>
      <w:r>
        <w:t>Vartotojo sąsaja:</w:t>
      </w:r>
    </w:p>
    <w:p w14:paraId="79FBB25E" w14:textId="47F6BB41" w:rsidR="00013BD9" w:rsidRDefault="00013BD9" w:rsidP="000E6F23">
      <w:pPr>
        <w:pStyle w:val="Programostekstas"/>
      </w:pPr>
    </w:p>
    <w:p w14:paraId="5F7A973C" w14:textId="0B9BBA74" w:rsidR="00013BD9" w:rsidRPr="005931DC" w:rsidRDefault="00013BD9" w:rsidP="005931DC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t>Duombazėje nerado jokio failo:</w:t>
      </w:r>
    </w:p>
    <w:p w14:paraId="72175427" w14:textId="040447B2" w:rsidR="00013BD9" w:rsidRDefault="00013BD9" w:rsidP="000E6F23">
      <w:pPr>
        <w:pStyle w:val="Programostekstas"/>
      </w:pPr>
    </w:p>
    <w:p w14:paraId="333F1DF4" w14:textId="3823868D" w:rsidR="00013BD9" w:rsidRDefault="00013BD9" w:rsidP="000E6F23">
      <w:pPr>
        <w:pStyle w:val="Programostekstas"/>
      </w:pPr>
      <w:r>
        <w:rPr>
          <w:noProof/>
        </w:rPr>
        <w:lastRenderedPageBreak/>
        <w:drawing>
          <wp:inline distT="0" distB="0" distL="0" distR="0" wp14:anchorId="174AFD14" wp14:editId="32DBA7A8">
            <wp:extent cx="3724275" cy="1895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AA7C" w14:textId="7E50C0C5" w:rsidR="00013BD9" w:rsidRDefault="00013BD9" w:rsidP="000E6F23">
      <w:pPr>
        <w:pStyle w:val="Programostekstas"/>
      </w:pPr>
    </w:p>
    <w:p w14:paraId="7B003009" w14:textId="547CAAE3" w:rsidR="00013BD9" w:rsidRDefault="00013BD9" w:rsidP="000E6F23">
      <w:pPr>
        <w:pStyle w:val="Programostekstas"/>
      </w:pPr>
      <w:r>
        <w:t>Prikabinamo U16a.txt failą:</w:t>
      </w:r>
    </w:p>
    <w:p w14:paraId="7C59D886" w14:textId="40219BCA" w:rsidR="00013BD9" w:rsidRDefault="00013BD9" w:rsidP="000E6F23">
      <w:pPr>
        <w:pStyle w:val="Programostekstas"/>
      </w:pPr>
    </w:p>
    <w:p w14:paraId="64626CCC" w14:textId="1A1D9640" w:rsidR="00013BD9" w:rsidRDefault="00013BD9" w:rsidP="000E6F23">
      <w:pPr>
        <w:pStyle w:val="Programostekstas"/>
      </w:pPr>
      <w:r>
        <w:rPr>
          <w:noProof/>
        </w:rPr>
        <w:drawing>
          <wp:inline distT="0" distB="0" distL="0" distR="0" wp14:anchorId="64D63BF4" wp14:editId="09C6DAAF">
            <wp:extent cx="3190875" cy="3333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CF04" w14:textId="3EB78354" w:rsidR="00013BD9" w:rsidRDefault="00013BD9" w:rsidP="000E6F23">
      <w:pPr>
        <w:pStyle w:val="Programostekstas"/>
      </w:pPr>
    </w:p>
    <w:p w14:paraId="2135F5C0" w14:textId="4DAA22CA" w:rsidR="00013BD9" w:rsidRDefault="00013BD9" w:rsidP="000E6F23">
      <w:pPr>
        <w:pStyle w:val="Programostekstas"/>
      </w:pPr>
      <w:r>
        <w:t>Prikabinome U16b.txt:</w:t>
      </w:r>
    </w:p>
    <w:p w14:paraId="13058CB5" w14:textId="56F3AFC1" w:rsidR="00013BD9" w:rsidRDefault="00013BD9" w:rsidP="000E6F23">
      <w:pPr>
        <w:pStyle w:val="Programostekstas"/>
      </w:pPr>
    </w:p>
    <w:p w14:paraId="5DAA5B33" w14:textId="05FA1220" w:rsidR="00013BD9" w:rsidRDefault="00013BD9" w:rsidP="000E6F23">
      <w:pPr>
        <w:pStyle w:val="Programostekstas"/>
      </w:pPr>
      <w:r>
        <w:rPr>
          <w:noProof/>
        </w:rPr>
        <w:lastRenderedPageBreak/>
        <w:drawing>
          <wp:inline distT="0" distB="0" distL="0" distR="0" wp14:anchorId="1D272686" wp14:editId="01FDA72B">
            <wp:extent cx="3781425" cy="7934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13AA" w14:textId="77777777" w:rsidR="00013BD9" w:rsidRDefault="00013BD9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14:paraId="44DA4E49" w14:textId="0162F95C" w:rsidR="00013BD9" w:rsidRDefault="00013BD9" w:rsidP="000E6F23">
      <w:pPr>
        <w:pStyle w:val="Programostekstas"/>
      </w:pPr>
      <w:r>
        <w:rPr>
          <w:noProof/>
        </w:rPr>
        <w:lastRenderedPageBreak/>
        <w:drawing>
          <wp:inline distT="0" distB="0" distL="0" distR="0" wp14:anchorId="4B35E330" wp14:editId="6D597A7B">
            <wp:extent cx="2933700" cy="3381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FA5D" w14:textId="1385AF71" w:rsidR="00013BD9" w:rsidRDefault="00013BD9" w:rsidP="000E6F23">
      <w:pPr>
        <w:pStyle w:val="Programostekstas"/>
      </w:pPr>
    </w:p>
    <w:p w14:paraId="0AA84664" w14:textId="71FF2357" w:rsidR="00013BD9" w:rsidRDefault="00013BD9" w:rsidP="000E6F23">
      <w:pPr>
        <w:pStyle w:val="Programostekstas"/>
      </w:pPr>
      <w:r>
        <w:t>Prafiltravome duomenis pagal kodą: „11“, mėnesį: „2“</w:t>
      </w:r>
      <w:r w:rsidR="00D04192">
        <w:t>. Prisidėjo lentelė papildoma.</w:t>
      </w:r>
    </w:p>
    <w:p w14:paraId="742A9417" w14:textId="416E2449" w:rsidR="00E03F2F" w:rsidRDefault="00E03F2F" w:rsidP="0052151B">
      <w:pPr>
        <w:pStyle w:val="Programostekstas"/>
      </w:pPr>
    </w:p>
    <w:p w14:paraId="3972EE05" w14:textId="42D941CE" w:rsidR="00D04192" w:rsidRDefault="00D04192" w:rsidP="0052151B">
      <w:pPr>
        <w:pStyle w:val="Programostekstas"/>
      </w:pPr>
      <w:r>
        <w:rPr>
          <w:noProof/>
        </w:rPr>
        <w:drawing>
          <wp:inline distT="0" distB="0" distL="0" distR="0" wp14:anchorId="571B0988" wp14:editId="43497C59">
            <wp:extent cx="3400425" cy="39243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4B56" w14:textId="565CF15E" w:rsidR="00CC05B6" w:rsidRDefault="00CC05B6" w:rsidP="0052151B">
      <w:pPr>
        <w:pStyle w:val="Programostekstas"/>
      </w:pPr>
    </w:p>
    <w:p w14:paraId="60E6454A" w14:textId="77777777" w:rsidR="00CC05B6" w:rsidRDefault="00CC05B6">
      <w:pPr>
        <w:spacing w:after="0" w:line="240" w:lineRule="auto"/>
        <w:ind w:firstLine="0"/>
        <w:jc w:val="left"/>
        <w:rPr>
          <w:rFonts w:ascii="Courier New" w:hAnsi="Courier New"/>
          <w:sz w:val="20"/>
        </w:rPr>
      </w:pPr>
      <w:r>
        <w:br w:type="page"/>
      </w:r>
    </w:p>
    <w:p w14:paraId="46A475CB" w14:textId="3C9BAD8B" w:rsidR="00CC05B6" w:rsidRDefault="00CC05B6" w:rsidP="0052151B">
      <w:pPr>
        <w:pStyle w:val="Programostekstas"/>
      </w:pPr>
      <w:r>
        <w:lastRenderedPageBreak/>
        <w:t>U16result.txt:</w:t>
      </w:r>
    </w:p>
    <w:p w14:paraId="3B5D7E58" w14:textId="77777777" w:rsidR="00CC05B6" w:rsidRDefault="00CC05B6" w:rsidP="0052151B">
      <w:pPr>
        <w:pStyle w:val="Programostekstas"/>
      </w:pPr>
    </w:p>
    <w:p w14:paraId="78CB94F6" w14:textId="77777777" w:rsidR="00CC05B6" w:rsidRDefault="00CC05B6" w:rsidP="00CC05B6">
      <w:pPr>
        <w:pStyle w:val="Programostekstas"/>
      </w:pPr>
      <w:r>
        <w:t>Tax Sum of all citizens:</w:t>
      </w:r>
    </w:p>
    <w:p w14:paraId="351E8852" w14:textId="77777777" w:rsidR="00CC05B6" w:rsidRDefault="00CC05B6" w:rsidP="00CC05B6">
      <w:pPr>
        <w:pStyle w:val="Programostekstas"/>
      </w:pPr>
    </w:p>
    <w:p w14:paraId="6F607B71" w14:textId="77777777" w:rsidR="00CC05B6" w:rsidRDefault="00CC05B6" w:rsidP="00CC05B6">
      <w:pPr>
        <w:pStyle w:val="Programostekstas"/>
      </w:pPr>
      <w:r>
        <w:t>LastName             FirstName           |Address             |TaxSum    |</w:t>
      </w:r>
    </w:p>
    <w:p w14:paraId="636C8D18" w14:textId="77777777" w:rsidR="00CC05B6" w:rsidRDefault="00CC05B6" w:rsidP="00CC05B6">
      <w:pPr>
        <w:pStyle w:val="Programostekstas"/>
      </w:pPr>
      <w:r>
        <w:t>pavardė1              vardas1            | adresas1           |    663.46|</w:t>
      </w:r>
    </w:p>
    <w:p w14:paraId="566DB30D" w14:textId="77777777" w:rsidR="00CC05B6" w:rsidRDefault="00CC05B6" w:rsidP="00CC05B6">
      <w:pPr>
        <w:pStyle w:val="Programostekstas"/>
      </w:pPr>
      <w:r>
        <w:t>pavardėAA             vardasAA           | adresasAA          |    119.48|</w:t>
      </w:r>
    </w:p>
    <w:p w14:paraId="497AD1B0" w14:textId="77777777" w:rsidR="00CC05B6" w:rsidRDefault="00CC05B6" w:rsidP="00CC05B6">
      <w:pPr>
        <w:pStyle w:val="Programostekstas"/>
      </w:pPr>
      <w:r>
        <w:t>pavardė2              vardas2            | adresas2           |    434.32|</w:t>
      </w:r>
    </w:p>
    <w:p w14:paraId="07CB3039" w14:textId="77777777" w:rsidR="00CC05B6" w:rsidRDefault="00CC05B6" w:rsidP="00CC05B6">
      <w:pPr>
        <w:pStyle w:val="Programostekstas"/>
      </w:pPr>
      <w:r>
        <w:t>pavardė0              vardas2            | adresas2           |    222.50|</w:t>
      </w:r>
    </w:p>
    <w:p w14:paraId="1905A1AC" w14:textId="77777777" w:rsidR="00CC05B6" w:rsidRDefault="00CC05B6" w:rsidP="00CC05B6">
      <w:pPr>
        <w:pStyle w:val="Programostekstas"/>
      </w:pPr>
      <w:r>
        <w:t>pavardė0              vardas0            | adresas3           |     44.28|</w:t>
      </w:r>
    </w:p>
    <w:p w14:paraId="08180859" w14:textId="77777777" w:rsidR="00CC05B6" w:rsidRDefault="00CC05B6" w:rsidP="00CC05B6">
      <w:pPr>
        <w:pStyle w:val="Programostekstas"/>
      </w:pPr>
    </w:p>
    <w:p w14:paraId="1D04EF0A" w14:textId="77777777" w:rsidR="00CC05B6" w:rsidRDefault="00CC05B6" w:rsidP="00CC05B6">
      <w:pPr>
        <w:pStyle w:val="Programostekstas"/>
      </w:pPr>
      <w:r>
        <w:t>Tax Sum of all citizens SORTED A-Z:</w:t>
      </w:r>
    </w:p>
    <w:p w14:paraId="615308A8" w14:textId="77777777" w:rsidR="00CC05B6" w:rsidRDefault="00CC05B6" w:rsidP="00CC05B6">
      <w:pPr>
        <w:pStyle w:val="Programostekstas"/>
      </w:pPr>
    </w:p>
    <w:p w14:paraId="497FED72" w14:textId="77777777" w:rsidR="00CC05B6" w:rsidRDefault="00CC05B6" w:rsidP="00CC05B6">
      <w:pPr>
        <w:pStyle w:val="Programostekstas"/>
      </w:pPr>
      <w:r>
        <w:t>LastName             FirstName           |Address             |TaxSum    |</w:t>
      </w:r>
    </w:p>
    <w:p w14:paraId="4BC51524" w14:textId="77777777" w:rsidR="00CC05B6" w:rsidRDefault="00CC05B6" w:rsidP="00CC05B6">
      <w:pPr>
        <w:pStyle w:val="Programostekstas"/>
      </w:pPr>
      <w:r>
        <w:t>pavardėAA             vardasAA           | adresasAA          |    119.48|</w:t>
      </w:r>
    </w:p>
    <w:p w14:paraId="62C8E10A" w14:textId="77777777" w:rsidR="00CC05B6" w:rsidRDefault="00CC05B6" w:rsidP="00CC05B6">
      <w:pPr>
        <w:pStyle w:val="Programostekstas"/>
      </w:pPr>
      <w:r>
        <w:t>pavardė0              vardas0            | adresas3           |     44.28|</w:t>
      </w:r>
    </w:p>
    <w:p w14:paraId="4F6E2A1A" w14:textId="77777777" w:rsidR="00CC05B6" w:rsidRDefault="00CC05B6" w:rsidP="00CC05B6">
      <w:pPr>
        <w:pStyle w:val="Programostekstas"/>
      </w:pPr>
      <w:r>
        <w:t>pavardė2              vardas2            | adresas2           |    434.32|</w:t>
      </w:r>
    </w:p>
    <w:p w14:paraId="50520FBF" w14:textId="77777777" w:rsidR="00CC05B6" w:rsidRDefault="00CC05B6" w:rsidP="00CC05B6">
      <w:pPr>
        <w:pStyle w:val="Programostekstas"/>
      </w:pPr>
      <w:r>
        <w:t>pavardė0              vardas2            | adresas2           |    222.50|</w:t>
      </w:r>
    </w:p>
    <w:p w14:paraId="7732E63A" w14:textId="77777777" w:rsidR="00CC05B6" w:rsidRDefault="00CC05B6" w:rsidP="00CC05B6">
      <w:pPr>
        <w:pStyle w:val="Programostekstas"/>
      </w:pPr>
      <w:r>
        <w:t>pavardė1              vardas1            | adresas1           |    663.46|</w:t>
      </w:r>
    </w:p>
    <w:p w14:paraId="76B74916" w14:textId="77777777" w:rsidR="00CC05B6" w:rsidRDefault="00CC05B6" w:rsidP="00CC05B6">
      <w:pPr>
        <w:pStyle w:val="Programostekstas"/>
      </w:pPr>
    </w:p>
    <w:p w14:paraId="707BC14F" w14:textId="77777777" w:rsidR="00CC05B6" w:rsidRDefault="00CC05B6" w:rsidP="00CC05B6">
      <w:pPr>
        <w:pStyle w:val="Programostekstas"/>
      </w:pPr>
      <w:r>
        <w:t>All Citizen TOTAL Tax Sum: 1484.04</w:t>
      </w:r>
    </w:p>
    <w:p w14:paraId="56B3D854" w14:textId="77777777" w:rsidR="00CC05B6" w:rsidRDefault="00CC05B6" w:rsidP="00CC05B6">
      <w:pPr>
        <w:pStyle w:val="Programostekstas"/>
      </w:pPr>
    </w:p>
    <w:p w14:paraId="4C7EE642" w14:textId="77777777" w:rsidR="00CC05B6" w:rsidRDefault="00CC05B6" w:rsidP="00CC05B6">
      <w:pPr>
        <w:pStyle w:val="Programostekstas"/>
      </w:pPr>
      <w:r>
        <w:t>Average Tax Sum: 296.81</w:t>
      </w:r>
    </w:p>
    <w:p w14:paraId="3B54405A" w14:textId="77777777" w:rsidR="00CC05B6" w:rsidRDefault="00CC05B6" w:rsidP="00CC05B6">
      <w:pPr>
        <w:pStyle w:val="Programostekstas"/>
      </w:pPr>
    </w:p>
    <w:p w14:paraId="2A359663" w14:textId="77777777" w:rsidR="00CC05B6" w:rsidRDefault="00CC05B6" w:rsidP="00CC05B6">
      <w:pPr>
        <w:pStyle w:val="Programostekstas"/>
      </w:pPr>
      <w:r>
        <w:t>Citizens who paid above average:</w:t>
      </w:r>
    </w:p>
    <w:p w14:paraId="64D717B3" w14:textId="77777777" w:rsidR="00CC05B6" w:rsidRDefault="00CC05B6" w:rsidP="00CC05B6">
      <w:pPr>
        <w:pStyle w:val="Programostekstas"/>
      </w:pPr>
    </w:p>
    <w:p w14:paraId="2AB50FA9" w14:textId="77777777" w:rsidR="00CC05B6" w:rsidRDefault="00CC05B6" w:rsidP="00CC05B6">
      <w:pPr>
        <w:pStyle w:val="Programostekstas"/>
      </w:pPr>
      <w:r>
        <w:t>LastName             FirstName           |Address             |TaxSum    |</w:t>
      </w:r>
    </w:p>
    <w:p w14:paraId="7F2693DE" w14:textId="77777777" w:rsidR="00CC05B6" w:rsidRDefault="00CC05B6" w:rsidP="00CC05B6">
      <w:pPr>
        <w:pStyle w:val="Programostekstas"/>
      </w:pPr>
      <w:r>
        <w:t>pavardė2              vardas2            | adresas2           |    434.32|</w:t>
      </w:r>
    </w:p>
    <w:p w14:paraId="0603A4D0" w14:textId="77777777" w:rsidR="00CC05B6" w:rsidRDefault="00CC05B6" w:rsidP="00CC05B6">
      <w:pPr>
        <w:pStyle w:val="Programostekstas"/>
      </w:pPr>
      <w:r>
        <w:t>pavardė1              vardas1            | adresas1           |    663.46|</w:t>
      </w:r>
    </w:p>
    <w:p w14:paraId="54D66819" w14:textId="77777777" w:rsidR="00CC05B6" w:rsidRDefault="00CC05B6" w:rsidP="00CC05B6">
      <w:pPr>
        <w:pStyle w:val="Programostekstas"/>
      </w:pPr>
    </w:p>
    <w:p w14:paraId="40646B30" w14:textId="3E8BBC62" w:rsidR="00CC05B6" w:rsidRDefault="00FB696A" w:rsidP="00CC05B6">
      <w:pPr>
        <w:pStyle w:val="Programostekstas"/>
      </w:pPr>
      <w:r w:rsidRPr="00FB696A">
        <w:t xml:space="preserve">Citizens who paid </w:t>
      </w:r>
      <w:r w:rsidR="00CC05B6">
        <w:t>TaxCode: "11" on Month: "2"</w:t>
      </w:r>
    </w:p>
    <w:p w14:paraId="6770DDB0" w14:textId="77777777" w:rsidR="00CC05B6" w:rsidRDefault="00CC05B6" w:rsidP="00CC05B6">
      <w:pPr>
        <w:pStyle w:val="Programostekstas"/>
      </w:pPr>
    </w:p>
    <w:p w14:paraId="6FF58D30" w14:textId="77777777" w:rsidR="00CC05B6" w:rsidRDefault="00CC05B6" w:rsidP="00CC05B6">
      <w:pPr>
        <w:pStyle w:val="Programostekstas"/>
      </w:pPr>
      <w:r>
        <w:t>LastName             FirstName           |Address             |TaxSum    |</w:t>
      </w:r>
    </w:p>
    <w:p w14:paraId="3A366BFD" w14:textId="77777777" w:rsidR="00CC05B6" w:rsidRDefault="00CC05B6" w:rsidP="00CC05B6">
      <w:pPr>
        <w:pStyle w:val="Programostekstas"/>
      </w:pPr>
      <w:r>
        <w:t>pavardė0              vardas0            | adresas3           |     44.28|</w:t>
      </w:r>
    </w:p>
    <w:p w14:paraId="54D9A4FF" w14:textId="77777777" w:rsidR="00CC05B6" w:rsidRDefault="00CC05B6" w:rsidP="00CC05B6">
      <w:pPr>
        <w:pStyle w:val="Programostekstas"/>
      </w:pPr>
      <w:r>
        <w:t>pavardė1              vardas1            | adresas1           |    663.46|</w:t>
      </w:r>
    </w:p>
    <w:p w14:paraId="15AD148A" w14:textId="60428870" w:rsidR="00CC05B6" w:rsidRDefault="00CC05B6" w:rsidP="0052151B">
      <w:pPr>
        <w:pStyle w:val="Programostekstas"/>
      </w:pPr>
    </w:p>
    <w:p w14:paraId="73792C9E" w14:textId="12D9D225" w:rsidR="00BA1BF9" w:rsidRDefault="00BA1BF9" w:rsidP="0052151B">
      <w:pPr>
        <w:pStyle w:val="Programostekstas"/>
      </w:pPr>
      <w:r>
        <w:t>Duomenys 2:</w:t>
      </w:r>
    </w:p>
    <w:p w14:paraId="495F9102" w14:textId="724AE313" w:rsidR="00861ABE" w:rsidRDefault="00861ABE" w:rsidP="0052151B">
      <w:pPr>
        <w:pStyle w:val="Programostekstas"/>
      </w:pPr>
    </w:p>
    <w:p w14:paraId="3DF63894" w14:textId="009C6776" w:rsidR="00861ABE" w:rsidRDefault="00861ABE" w:rsidP="0052151B">
      <w:pPr>
        <w:pStyle w:val="Programostekstas"/>
      </w:pPr>
      <w:r>
        <w:t>U16a.txt:</w:t>
      </w:r>
    </w:p>
    <w:p w14:paraId="0B39D3A4" w14:textId="4478EFC7" w:rsidR="00861ABE" w:rsidRDefault="00861ABE" w:rsidP="0052151B">
      <w:pPr>
        <w:pStyle w:val="Programostekstas"/>
      </w:pPr>
    </w:p>
    <w:p w14:paraId="652EDA12" w14:textId="77777777" w:rsidR="00C852A3" w:rsidRDefault="00C852A3" w:rsidP="00C852A3">
      <w:pPr>
        <w:pStyle w:val="Programostekstas"/>
      </w:pPr>
      <w:r>
        <w:t>VAND; Vanduo; 0.07</w:t>
      </w:r>
    </w:p>
    <w:p w14:paraId="5170CFB0" w14:textId="77777777" w:rsidR="00C852A3" w:rsidRDefault="00C852A3" w:rsidP="00C852A3">
      <w:pPr>
        <w:pStyle w:val="Programostekstas"/>
      </w:pPr>
      <w:r>
        <w:t>KVND; Karštas vanduo; 0.20</w:t>
      </w:r>
    </w:p>
    <w:p w14:paraId="6E938948" w14:textId="74D030C6" w:rsidR="00861ABE" w:rsidRDefault="00C852A3" w:rsidP="00C852A3">
      <w:pPr>
        <w:pStyle w:val="Programostekstas"/>
      </w:pPr>
      <w:r>
        <w:t>LH20; Ledinis Vanduo; 0.10</w:t>
      </w:r>
    </w:p>
    <w:p w14:paraId="71EC1A55" w14:textId="09BB1935" w:rsidR="00C852A3" w:rsidRDefault="00C852A3" w:rsidP="00C852A3">
      <w:pPr>
        <w:pStyle w:val="Programostekstas"/>
      </w:pPr>
    </w:p>
    <w:p w14:paraId="69C2B023" w14:textId="417142EC" w:rsidR="00C852A3" w:rsidRDefault="00C852A3" w:rsidP="00C852A3">
      <w:pPr>
        <w:pStyle w:val="Programostekstas"/>
      </w:pPr>
      <w:r>
        <w:t>U16b.txt:</w:t>
      </w:r>
    </w:p>
    <w:p w14:paraId="31211C72" w14:textId="5E4D0A8B" w:rsidR="00C852A3" w:rsidRDefault="00C852A3" w:rsidP="00C852A3">
      <w:pPr>
        <w:pStyle w:val="Programostekstas"/>
      </w:pPr>
    </w:p>
    <w:p w14:paraId="383BEF9F" w14:textId="77777777" w:rsidR="00C852A3" w:rsidRDefault="00C852A3" w:rsidP="00C852A3">
      <w:pPr>
        <w:pStyle w:val="Programostekstas"/>
      </w:pPr>
      <w:r>
        <w:t>Pavardauskis; Vardenis; Adresatas;Vasaris;Benzinas;28;</w:t>
      </w:r>
    </w:p>
    <w:p w14:paraId="6E648445" w14:textId="77777777" w:rsidR="00C852A3" w:rsidRDefault="00C852A3" w:rsidP="00C852A3">
      <w:pPr>
        <w:pStyle w:val="Programostekstas"/>
      </w:pPr>
      <w:r>
        <w:t>Pavardauskis; Vardenis; Adresatas;Vasaris;VAND;14;</w:t>
      </w:r>
    </w:p>
    <w:p w14:paraId="21333F48" w14:textId="77777777" w:rsidR="00C852A3" w:rsidRDefault="00C852A3" w:rsidP="00C852A3">
      <w:pPr>
        <w:pStyle w:val="Programostekstas"/>
      </w:pPr>
      <w:r>
        <w:t>Pavardauskis; Vardenis; Adresatas;Kovas;KVND;20;</w:t>
      </w:r>
    </w:p>
    <w:p w14:paraId="460F7C81" w14:textId="77777777" w:rsidR="00C852A3" w:rsidRDefault="00C852A3" w:rsidP="00C852A3">
      <w:pPr>
        <w:pStyle w:val="Programostekstas"/>
      </w:pPr>
      <w:r>
        <w:t>Pavardauskis; Vardenis; Adresatas;Kovas;LH20;30;</w:t>
      </w:r>
    </w:p>
    <w:p w14:paraId="5B28486A" w14:textId="77777777" w:rsidR="00C852A3" w:rsidRDefault="00C852A3" w:rsidP="00C852A3">
      <w:pPr>
        <w:pStyle w:val="Programostekstas"/>
      </w:pPr>
      <w:r>
        <w:t>Pavardauskis; Vardenis; Adresatas;Kovas;VAND;15;</w:t>
      </w:r>
    </w:p>
    <w:p w14:paraId="336EE566" w14:textId="77777777" w:rsidR="00C852A3" w:rsidRDefault="00C852A3" w:rsidP="00C852A3">
      <w:pPr>
        <w:pStyle w:val="Programostekstas"/>
      </w:pPr>
      <w:r>
        <w:t>Pavardauskis; Vardenis; Adresatas;Balandis;VAND;99;</w:t>
      </w:r>
    </w:p>
    <w:p w14:paraId="40633A32" w14:textId="77777777" w:rsidR="00C852A3" w:rsidRDefault="00C852A3" w:rsidP="00C852A3">
      <w:pPr>
        <w:pStyle w:val="Programostekstas"/>
      </w:pPr>
      <w:r>
        <w:t>Tomas; Tomukas; Tomo namas 1;Kovas;VAND;97;</w:t>
      </w:r>
    </w:p>
    <w:p w14:paraId="39BC5639" w14:textId="77777777" w:rsidR="00C852A3" w:rsidRDefault="00C852A3" w:rsidP="00C852A3">
      <w:pPr>
        <w:pStyle w:val="Programostekstas"/>
      </w:pPr>
      <w:r>
        <w:t>Tomas; Tomukas; Tomo namas 1;Balandis;VAND;156;</w:t>
      </w:r>
    </w:p>
    <w:p w14:paraId="4C9A5B20" w14:textId="09449C2E" w:rsidR="00C852A3" w:rsidRDefault="00C852A3" w:rsidP="00C852A3">
      <w:pPr>
        <w:pStyle w:val="Programostekstas"/>
      </w:pPr>
      <w:r>
        <w:t>Tomas; Tomukas; Tomo namas 1;Rugsėjis;VAND;20;</w:t>
      </w:r>
    </w:p>
    <w:p w14:paraId="77AEB063" w14:textId="03B1B324" w:rsidR="00BA1BF9" w:rsidRDefault="00BA1BF9" w:rsidP="0052151B">
      <w:pPr>
        <w:pStyle w:val="Programostekstas"/>
      </w:pPr>
    </w:p>
    <w:p w14:paraId="53321237" w14:textId="48997255" w:rsidR="00BA1BF9" w:rsidRDefault="009D0154" w:rsidP="0052151B">
      <w:pPr>
        <w:pStyle w:val="Programostekstas"/>
      </w:pPr>
      <w:r>
        <w:t>Rezultatai:</w:t>
      </w:r>
    </w:p>
    <w:p w14:paraId="1B829C20" w14:textId="3610028B" w:rsidR="009D0154" w:rsidRDefault="009D0154" w:rsidP="0052151B">
      <w:pPr>
        <w:pStyle w:val="Programostekstas"/>
      </w:pPr>
    </w:p>
    <w:p w14:paraId="1F3E541B" w14:textId="79E95774" w:rsidR="009D0154" w:rsidRDefault="009D0154" w:rsidP="0052151B">
      <w:pPr>
        <w:pStyle w:val="Programostekstas"/>
      </w:pPr>
      <w:r>
        <w:t>Vartotojo sąsaja</w:t>
      </w:r>
    </w:p>
    <w:p w14:paraId="2EFD143E" w14:textId="07CCFF25" w:rsidR="009D0154" w:rsidRDefault="009D0154" w:rsidP="0052151B">
      <w:pPr>
        <w:pStyle w:val="Programostekstas"/>
      </w:pPr>
      <w:r>
        <w:t>Naudojant mėnesį: Balandis ir mokesčių kodą: VAND</w:t>
      </w:r>
      <w:r w:rsidR="00C32C52">
        <w:t>:</w:t>
      </w:r>
    </w:p>
    <w:p w14:paraId="5E64E79C" w14:textId="60163C36" w:rsidR="00C32C52" w:rsidRDefault="00C32C52" w:rsidP="0052151B">
      <w:pPr>
        <w:pStyle w:val="Programostekstas"/>
      </w:pPr>
    </w:p>
    <w:p w14:paraId="74E8B19B" w14:textId="75B33AEF" w:rsidR="00C32C52" w:rsidRDefault="00C32C52" w:rsidP="00DC2435">
      <w:pPr>
        <w:pStyle w:val="Programostekstas"/>
      </w:pPr>
      <w:r>
        <w:rPr>
          <w:noProof/>
        </w:rPr>
        <w:drawing>
          <wp:inline distT="0" distB="0" distL="0" distR="0" wp14:anchorId="2CAEFC3F" wp14:editId="6B0EE125">
            <wp:extent cx="3451273" cy="86010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8450" cy="861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88889BF" w14:textId="77E8CB7F" w:rsidR="00C32C52" w:rsidRDefault="00C32C52" w:rsidP="0052151B">
      <w:pPr>
        <w:pStyle w:val="Programostekstas"/>
      </w:pPr>
      <w:r>
        <w:lastRenderedPageBreak/>
        <w:t>U16result.txt:</w:t>
      </w:r>
    </w:p>
    <w:p w14:paraId="38D3BDE6" w14:textId="77777777" w:rsidR="00DC2435" w:rsidRDefault="00DC2435" w:rsidP="0052151B">
      <w:pPr>
        <w:pStyle w:val="Programostekstas"/>
      </w:pPr>
    </w:p>
    <w:p w14:paraId="1F523A65" w14:textId="77777777" w:rsidR="00E209F3" w:rsidRDefault="00E209F3" w:rsidP="00E209F3">
      <w:pPr>
        <w:pStyle w:val="Programostekstas"/>
      </w:pPr>
      <w:r>
        <w:t>Tax Sum of all citizens:</w:t>
      </w:r>
    </w:p>
    <w:p w14:paraId="30970816" w14:textId="77777777" w:rsidR="00E209F3" w:rsidRDefault="00E209F3" w:rsidP="00E209F3">
      <w:pPr>
        <w:pStyle w:val="Programostekstas"/>
      </w:pPr>
    </w:p>
    <w:p w14:paraId="2D1E1434" w14:textId="77777777" w:rsidR="00E209F3" w:rsidRDefault="00E209F3" w:rsidP="00E209F3">
      <w:pPr>
        <w:pStyle w:val="Programostekstas"/>
      </w:pPr>
      <w:r>
        <w:t>LastName             FirstName           |Address             |TaxSum    |</w:t>
      </w:r>
    </w:p>
    <w:p w14:paraId="75F9CB0E" w14:textId="77777777" w:rsidR="00E209F3" w:rsidRDefault="00E209F3" w:rsidP="00E209F3">
      <w:pPr>
        <w:pStyle w:val="Programostekstas"/>
      </w:pPr>
      <w:r>
        <w:t>Pavardauskis          Vardenis           | Adresatas          |     15.96|</w:t>
      </w:r>
    </w:p>
    <w:p w14:paraId="0AEFD2D2" w14:textId="77777777" w:rsidR="00E209F3" w:rsidRDefault="00E209F3" w:rsidP="00E209F3">
      <w:pPr>
        <w:pStyle w:val="Programostekstas"/>
      </w:pPr>
      <w:r>
        <w:t>Tomas                 Tomukas            | Tomo namas 1       |     19.11|</w:t>
      </w:r>
    </w:p>
    <w:p w14:paraId="2D778A26" w14:textId="77777777" w:rsidR="00E209F3" w:rsidRDefault="00E209F3" w:rsidP="00E209F3">
      <w:pPr>
        <w:pStyle w:val="Programostekstas"/>
      </w:pPr>
    </w:p>
    <w:p w14:paraId="5DFB8EB2" w14:textId="77777777" w:rsidR="00E209F3" w:rsidRDefault="00E209F3" w:rsidP="00E209F3">
      <w:pPr>
        <w:pStyle w:val="Programostekstas"/>
      </w:pPr>
      <w:r>
        <w:t>Tax Sum of all citizens SORTED A-Z:</w:t>
      </w:r>
    </w:p>
    <w:p w14:paraId="169E3A07" w14:textId="77777777" w:rsidR="00E209F3" w:rsidRDefault="00E209F3" w:rsidP="00E209F3">
      <w:pPr>
        <w:pStyle w:val="Programostekstas"/>
      </w:pPr>
    </w:p>
    <w:p w14:paraId="4F24DF95" w14:textId="77777777" w:rsidR="00E209F3" w:rsidRDefault="00E209F3" w:rsidP="00E209F3">
      <w:pPr>
        <w:pStyle w:val="Programostekstas"/>
      </w:pPr>
      <w:r>
        <w:t>LastName             FirstName           |Address             |TaxSum    |</w:t>
      </w:r>
    </w:p>
    <w:p w14:paraId="54A22414" w14:textId="77777777" w:rsidR="00E209F3" w:rsidRDefault="00E209F3" w:rsidP="00E209F3">
      <w:pPr>
        <w:pStyle w:val="Programostekstas"/>
      </w:pPr>
      <w:r>
        <w:t>Tomas                 Tomukas            | Tomo namas 1       |     19.11|</w:t>
      </w:r>
    </w:p>
    <w:p w14:paraId="6B4F0202" w14:textId="77777777" w:rsidR="00E209F3" w:rsidRDefault="00E209F3" w:rsidP="00E209F3">
      <w:pPr>
        <w:pStyle w:val="Programostekstas"/>
      </w:pPr>
      <w:r>
        <w:t>Pavardauskis          Vardenis           | Adresatas          |     15.96|</w:t>
      </w:r>
    </w:p>
    <w:p w14:paraId="510CF266" w14:textId="77777777" w:rsidR="00E209F3" w:rsidRDefault="00E209F3" w:rsidP="00E209F3">
      <w:pPr>
        <w:pStyle w:val="Programostekstas"/>
      </w:pPr>
    </w:p>
    <w:p w14:paraId="78BC0DA4" w14:textId="77777777" w:rsidR="00E209F3" w:rsidRDefault="00E209F3" w:rsidP="00E209F3">
      <w:pPr>
        <w:pStyle w:val="Programostekstas"/>
      </w:pPr>
      <w:r>
        <w:t>All Citizen TOTAL Tax Sum: 35.07</w:t>
      </w:r>
    </w:p>
    <w:p w14:paraId="61643D91" w14:textId="77777777" w:rsidR="00E209F3" w:rsidRDefault="00E209F3" w:rsidP="00E209F3">
      <w:pPr>
        <w:pStyle w:val="Programostekstas"/>
      </w:pPr>
    </w:p>
    <w:p w14:paraId="5D9AE094" w14:textId="77777777" w:rsidR="00E209F3" w:rsidRDefault="00E209F3" w:rsidP="00E209F3">
      <w:pPr>
        <w:pStyle w:val="Programostekstas"/>
      </w:pPr>
      <w:r>
        <w:t>Average Tax Sum: 17.54</w:t>
      </w:r>
    </w:p>
    <w:p w14:paraId="19A6861A" w14:textId="77777777" w:rsidR="00E209F3" w:rsidRDefault="00E209F3" w:rsidP="00E209F3">
      <w:pPr>
        <w:pStyle w:val="Programostekstas"/>
      </w:pPr>
    </w:p>
    <w:p w14:paraId="24736259" w14:textId="77777777" w:rsidR="00E209F3" w:rsidRDefault="00E209F3" w:rsidP="00E209F3">
      <w:pPr>
        <w:pStyle w:val="Programostekstas"/>
      </w:pPr>
      <w:r>
        <w:t>Citizens who paid above average:</w:t>
      </w:r>
    </w:p>
    <w:p w14:paraId="7990AE12" w14:textId="77777777" w:rsidR="00E209F3" w:rsidRDefault="00E209F3" w:rsidP="00E209F3">
      <w:pPr>
        <w:pStyle w:val="Programostekstas"/>
      </w:pPr>
    </w:p>
    <w:p w14:paraId="3E72DC27" w14:textId="77777777" w:rsidR="00E209F3" w:rsidRDefault="00E209F3" w:rsidP="00E209F3">
      <w:pPr>
        <w:pStyle w:val="Programostekstas"/>
      </w:pPr>
      <w:r>
        <w:t>LastName             FirstName           |Address             |TaxSum    |</w:t>
      </w:r>
    </w:p>
    <w:p w14:paraId="5774A87F" w14:textId="77777777" w:rsidR="00E209F3" w:rsidRDefault="00E209F3" w:rsidP="00E209F3">
      <w:pPr>
        <w:pStyle w:val="Programostekstas"/>
      </w:pPr>
      <w:r>
        <w:t>Tomas                 Tomukas            | Tomo namas 1       |     19.11|</w:t>
      </w:r>
    </w:p>
    <w:p w14:paraId="3170F24B" w14:textId="77777777" w:rsidR="00E209F3" w:rsidRDefault="00E209F3" w:rsidP="00E209F3">
      <w:pPr>
        <w:pStyle w:val="Programostekstas"/>
      </w:pPr>
    </w:p>
    <w:p w14:paraId="550BFF23" w14:textId="04B33F98" w:rsidR="00E209F3" w:rsidRDefault="00E209F3" w:rsidP="00E209F3">
      <w:pPr>
        <w:pStyle w:val="Programostekstas"/>
      </w:pPr>
      <w:r>
        <w:t>Citizens who paid TaxCode: "VAND" on Month: "Balandis"</w:t>
      </w:r>
    </w:p>
    <w:p w14:paraId="4847BE07" w14:textId="77777777" w:rsidR="00E209F3" w:rsidRDefault="00E209F3" w:rsidP="00E209F3">
      <w:pPr>
        <w:pStyle w:val="Programostekstas"/>
      </w:pPr>
    </w:p>
    <w:p w14:paraId="0351E3FE" w14:textId="77777777" w:rsidR="00E209F3" w:rsidRDefault="00E209F3" w:rsidP="00E209F3">
      <w:pPr>
        <w:pStyle w:val="Programostekstas"/>
      </w:pPr>
      <w:r>
        <w:t>LastName             FirstName           |Address             |TaxSum    |</w:t>
      </w:r>
    </w:p>
    <w:p w14:paraId="77A44BC1" w14:textId="77777777" w:rsidR="00E209F3" w:rsidRDefault="00E209F3" w:rsidP="00E209F3">
      <w:pPr>
        <w:pStyle w:val="Programostekstas"/>
      </w:pPr>
      <w:r>
        <w:t>Tomas                 Tomukas            | Tomo namas 1       |     19.11|</w:t>
      </w:r>
    </w:p>
    <w:p w14:paraId="74FB2C10" w14:textId="77777777" w:rsidR="00E209F3" w:rsidRDefault="00E209F3" w:rsidP="00E209F3">
      <w:pPr>
        <w:pStyle w:val="Programostekstas"/>
      </w:pPr>
      <w:r>
        <w:t>Pavardauskis          Vardenis           | Adresatas          |     15.96|</w:t>
      </w:r>
    </w:p>
    <w:p w14:paraId="7BAF8850" w14:textId="77777777" w:rsidR="00C32C52" w:rsidRDefault="00C32C52" w:rsidP="0052151B">
      <w:pPr>
        <w:pStyle w:val="Programostekstas"/>
      </w:pPr>
    </w:p>
    <w:p w14:paraId="264AEFEA" w14:textId="77777777" w:rsidR="0052151B" w:rsidRDefault="0052151B" w:rsidP="0052151B">
      <w:pPr>
        <w:pStyle w:val="Heading2"/>
      </w:pPr>
      <w:bookmarkStart w:id="21" w:name="_Toc31703418"/>
      <w:r>
        <w:t>Dėstytojo pastabos</w:t>
      </w:r>
      <w:bookmarkEnd w:id="21"/>
    </w:p>
    <w:p w14:paraId="23E2AFC3" w14:textId="77777777" w:rsidR="0052151B" w:rsidRDefault="0052151B" w:rsidP="0052151B"/>
    <w:p w14:paraId="4A7D97D1" w14:textId="77777777" w:rsidR="0052151B" w:rsidRDefault="0052151B" w:rsidP="0052151B"/>
    <w:p w14:paraId="4F360DCF" w14:textId="4B00F103" w:rsidR="0052151B" w:rsidRDefault="003169FB" w:rsidP="003169FB">
      <w:pPr>
        <w:pStyle w:val="ListParagraph"/>
        <w:numPr>
          <w:ilvl w:val="0"/>
          <w:numId w:val="46"/>
        </w:numPr>
      </w:pPr>
      <w:r w:rsidRPr="003169FB">
        <w:t>Klasių diagramoje nebūna žodžių private ar public. Tam yra spec. simboliai.</w:t>
      </w:r>
    </w:p>
    <w:p w14:paraId="6793CB8D" w14:textId="5AC9B165" w:rsidR="003169FB" w:rsidRDefault="003169FB" w:rsidP="003169FB">
      <w:pPr>
        <w:pStyle w:val="ListParagraph"/>
        <w:numPr>
          <w:ilvl w:val="0"/>
          <w:numId w:val="46"/>
        </w:numPr>
      </w:pPr>
      <w:r w:rsidRPr="003169FB">
        <w:t>Negalima private int count;</w:t>
      </w:r>
    </w:p>
    <w:p w14:paraId="06A74B42" w14:textId="7FCAE348" w:rsidR="003169FB" w:rsidRDefault="003169FB" w:rsidP="003169FB">
      <w:pPr>
        <w:pStyle w:val="ListParagraph"/>
        <w:numPr>
          <w:ilvl w:val="0"/>
          <w:numId w:val="46"/>
        </w:numPr>
      </w:pPr>
      <w:r>
        <w:t>K</w:t>
      </w:r>
      <w:r w:rsidRPr="003169FB">
        <w:t>am žodis internal, internal class Node?</w:t>
      </w:r>
    </w:p>
    <w:p w14:paraId="0AA770AF" w14:textId="77777777" w:rsidR="003169FB" w:rsidRDefault="003169FB" w:rsidP="003169FB">
      <w:pPr>
        <w:pStyle w:val="ListParagraph"/>
        <w:numPr>
          <w:ilvl w:val="0"/>
          <w:numId w:val="46"/>
        </w:numPr>
      </w:pPr>
      <w:r>
        <w:t>Negalim painioti su sąsaja:</w:t>
      </w:r>
    </w:p>
    <w:p w14:paraId="257E4901" w14:textId="349921C2" w:rsidR="003169FB" w:rsidRDefault="003169FB" w:rsidP="003169FB">
      <w:pPr>
        <w:pStyle w:val="ListParagraph"/>
        <w:ind w:left="1080" w:firstLine="0"/>
      </w:pPr>
      <w:r>
        <w:t>public TableRow GetRow(int index</w:t>
      </w:r>
    </w:p>
    <w:p w14:paraId="6EC62107" w14:textId="77777777" w:rsidR="003169FB" w:rsidRDefault="003169FB" w:rsidP="003169FB">
      <w:pPr>
        <w:pStyle w:val="ListParagraph"/>
        <w:numPr>
          <w:ilvl w:val="0"/>
          <w:numId w:val="46"/>
        </w:numPr>
      </w:pPr>
      <w:r>
        <w:t>Taip neturi būti:</w:t>
      </w:r>
    </w:p>
    <w:p w14:paraId="41EE0207" w14:textId="77777777" w:rsidR="003169FB" w:rsidRDefault="003169FB" w:rsidP="003169FB">
      <w:pPr>
        <w:pStyle w:val="ListParagraph"/>
        <w:ind w:left="1080" w:firstLine="0"/>
      </w:pPr>
      <w:r>
        <w:t>public string TaxCode { get; set; }</w:t>
      </w:r>
    </w:p>
    <w:p w14:paraId="62D0A361" w14:textId="77777777" w:rsidR="003169FB" w:rsidRDefault="003169FB" w:rsidP="003169FB">
      <w:pPr>
        <w:pStyle w:val="ListParagraph"/>
        <w:ind w:left="1080" w:firstLine="0"/>
      </w:pPr>
      <w:r>
        <w:t>public string TaxName { get; set; }</w:t>
      </w:r>
    </w:p>
    <w:p w14:paraId="79189C19" w14:textId="77777777" w:rsidR="003169FB" w:rsidRDefault="003169FB" w:rsidP="003169FB">
      <w:pPr>
        <w:pStyle w:val="ListParagraph"/>
        <w:ind w:left="1080" w:firstLine="0"/>
      </w:pPr>
      <w:r>
        <w:t>public double Price { get; set; }</w:t>
      </w:r>
    </w:p>
    <w:p w14:paraId="71B0F0BB" w14:textId="6FB8A71A" w:rsidR="003169FB" w:rsidRDefault="003169FB" w:rsidP="003169FB">
      <w:pPr>
        <w:pStyle w:val="ListParagraph"/>
        <w:ind w:left="1080" w:firstLine="0"/>
      </w:pPr>
      <w:r>
        <w:t>public Node next;</w:t>
      </w:r>
    </w:p>
    <w:p w14:paraId="78192746" w14:textId="77777777" w:rsidR="003169FB" w:rsidRDefault="003169FB" w:rsidP="003169FB">
      <w:pPr>
        <w:pStyle w:val="ListParagraph"/>
        <w:numPr>
          <w:ilvl w:val="0"/>
          <w:numId w:val="46"/>
        </w:numPr>
      </w:pPr>
      <w:r>
        <w:t>Kur klasės Tax sąsajos metodai?</w:t>
      </w:r>
    </w:p>
    <w:p w14:paraId="0621A52B" w14:textId="77777777" w:rsidR="00EE0A2E" w:rsidRDefault="003169FB" w:rsidP="00EE0A2E">
      <w:pPr>
        <w:pStyle w:val="ListParagraph"/>
        <w:ind w:left="1080" w:firstLine="0"/>
      </w:pPr>
      <w:r>
        <w:t>Perdaryti.</w:t>
      </w:r>
    </w:p>
    <w:p w14:paraId="6B131FD9" w14:textId="649909EC" w:rsidR="00EE0A2E" w:rsidRDefault="00EE0A2E" w:rsidP="00EE0A2E">
      <w:pPr>
        <w:pStyle w:val="ListParagraph"/>
        <w:numPr>
          <w:ilvl w:val="0"/>
          <w:numId w:val="46"/>
        </w:numPr>
      </w:pPr>
      <w:r>
        <w:t>Negaliu sutikti su tokia klase Node:</w:t>
      </w:r>
    </w:p>
    <w:p w14:paraId="57B9B500" w14:textId="77777777" w:rsidR="00EE0A2E" w:rsidRDefault="00EE0A2E" w:rsidP="00EE0A2E">
      <w:pPr>
        <w:pStyle w:val="ListParagraph"/>
        <w:ind w:left="1080" w:firstLine="0"/>
      </w:pPr>
      <w:r>
        <w:t>public Node(string lastName, string firstName, string address)</w:t>
      </w:r>
    </w:p>
    <w:p w14:paraId="0A61B3DE" w14:textId="77777777" w:rsidR="00EE0A2E" w:rsidRDefault="00EE0A2E" w:rsidP="00EE0A2E">
      <w:pPr>
        <w:pStyle w:val="ListParagraph"/>
        <w:ind w:left="1080" w:firstLine="0"/>
      </w:pPr>
      <w:r>
        <w:t>{</w:t>
      </w:r>
    </w:p>
    <w:p w14:paraId="613E1095" w14:textId="77777777" w:rsidR="00EE0A2E" w:rsidRDefault="00EE0A2E" w:rsidP="00EE0A2E">
      <w:pPr>
        <w:pStyle w:val="ListParagraph"/>
        <w:ind w:left="1080" w:firstLine="0"/>
      </w:pPr>
      <w:r>
        <w:t>Data = new CitizenData(lastName, firstName, address);</w:t>
      </w:r>
    </w:p>
    <w:p w14:paraId="250F022A" w14:textId="77777777" w:rsidR="00EE0A2E" w:rsidRDefault="00EE0A2E" w:rsidP="00EE0A2E">
      <w:pPr>
        <w:pStyle w:val="ListParagraph"/>
        <w:ind w:left="1080" w:firstLine="0"/>
      </w:pPr>
      <w:r>
        <w:t>}</w:t>
      </w:r>
    </w:p>
    <w:p w14:paraId="4BD2DD86" w14:textId="77777777" w:rsidR="00EE0A2E" w:rsidRDefault="00EE0A2E" w:rsidP="00EE0A2E">
      <w:pPr>
        <w:pStyle w:val="ListParagraph"/>
        <w:ind w:left="1080" w:firstLine="0"/>
      </w:pPr>
      <w:r>
        <w:lastRenderedPageBreak/>
        <w:t>/// &lt;summary&gt;</w:t>
      </w:r>
    </w:p>
    <w:p w14:paraId="73893678" w14:textId="77777777" w:rsidR="00EE0A2E" w:rsidRDefault="00EE0A2E" w:rsidP="00EE0A2E">
      <w:pPr>
        <w:pStyle w:val="ListParagraph"/>
        <w:ind w:left="1080" w:firstLine="0"/>
      </w:pPr>
      <w:r>
        <w:t>/// Swaps the DATA, keeps the pointers</w:t>
      </w:r>
    </w:p>
    <w:p w14:paraId="71FB7CCC" w14:textId="77777777" w:rsidR="00EE0A2E" w:rsidRDefault="00EE0A2E" w:rsidP="00EE0A2E">
      <w:pPr>
        <w:pStyle w:val="ListParagraph"/>
        <w:ind w:left="1080" w:firstLine="0"/>
      </w:pPr>
      <w:r>
        <w:t>/// &lt;/summary&gt;</w:t>
      </w:r>
    </w:p>
    <w:p w14:paraId="57EF8AD4" w14:textId="77777777" w:rsidR="00EE0A2E" w:rsidRDefault="00EE0A2E" w:rsidP="00EE0A2E">
      <w:pPr>
        <w:pStyle w:val="ListParagraph"/>
        <w:ind w:left="1080" w:firstLine="0"/>
      </w:pPr>
      <w:r>
        <w:t>/// &lt;param name="other"&gt;Other node to be swapped with&lt;/param&gt;</w:t>
      </w:r>
    </w:p>
    <w:p w14:paraId="1BADD670" w14:textId="77777777" w:rsidR="00EE0A2E" w:rsidRDefault="00EE0A2E" w:rsidP="00EE0A2E">
      <w:pPr>
        <w:pStyle w:val="ListParagraph"/>
        <w:ind w:left="1080" w:firstLine="0"/>
      </w:pPr>
      <w:r>
        <w:t>public void SwapData(Node other)</w:t>
      </w:r>
    </w:p>
    <w:p w14:paraId="77083DFB" w14:textId="77777777" w:rsidR="00EE0A2E" w:rsidRDefault="00EE0A2E" w:rsidP="00EE0A2E">
      <w:pPr>
        <w:pStyle w:val="ListParagraph"/>
        <w:ind w:left="1080" w:firstLine="0"/>
      </w:pPr>
      <w:r>
        <w:t>{</w:t>
      </w:r>
    </w:p>
    <w:p w14:paraId="123EC856" w14:textId="77777777" w:rsidR="00EE0A2E" w:rsidRDefault="00EE0A2E" w:rsidP="00EE0A2E">
      <w:pPr>
        <w:pStyle w:val="ListParagraph"/>
        <w:ind w:left="1080" w:firstLine="0"/>
      </w:pPr>
      <w:r>
        <w:t>CitizenData temp = Data;</w:t>
      </w:r>
    </w:p>
    <w:p w14:paraId="0D98525A" w14:textId="77777777" w:rsidR="00EE0A2E" w:rsidRDefault="00EE0A2E" w:rsidP="00EE0A2E">
      <w:pPr>
        <w:pStyle w:val="ListParagraph"/>
        <w:ind w:left="1080" w:firstLine="0"/>
      </w:pPr>
      <w:r>
        <w:t>Data = other.Data;</w:t>
      </w:r>
    </w:p>
    <w:p w14:paraId="279C08A2" w14:textId="77777777" w:rsidR="00EE0A2E" w:rsidRDefault="00EE0A2E" w:rsidP="00EE0A2E">
      <w:pPr>
        <w:pStyle w:val="ListParagraph"/>
        <w:ind w:left="1080" w:firstLine="0"/>
      </w:pPr>
      <w:r>
        <w:t>other.Data = temp;</w:t>
      </w:r>
    </w:p>
    <w:p w14:paraId="280402B3" w14:textId="77777777" w:rsidR="00EE0A2E" w:rsidRDefault="00EE0A2E" w:rsidP="00EE0A2E">
      <w:pPr>
        <w:pStyle w:val="ListParagraph"/>
        <w:ind w:left="1080" w:firstLine="0"/>
      </w:pPr>
      <w:r>
        <w:t>}</w:t>
      </w:r>
    </w:p>
    <w:p w14:paraId="5BE2C7FB" w14:textId="59084CE1" w:rsidR="00EE0A2E" w:rsidRPr="00D1074F" w:rsidRDefault="00EE0A2E" w:rsidP="00EE0A2E">
      <w:pPr>
        <w:pStyle w:val="ListParagraph"/>
        <w:numPr>
          <w:ilvl w:val="0"/>
          <w:numId w:val="46"/>
        </w:numPr>
      </w:pPr>
      <w:r>
        <w:t>Nėra klasės InoutUtils.</w:t>
      </w:r>
    </w:p>
    <w:p w14:paraId="67BC92B7" w14:textId="77777777" w:rsidR="00AB7416" w:rsidRPr="0015714D" w:rsidRDefault="00292560" w:rsidP="006E731F">
      <w:pPr>
        <w:pStyle w:val="Heading1"/>
      </w:pPr>
      <w:bookmarkStart w:id="22" w:name="_Toc31703419"/>
      <w:r>
        <w:lastRenderedPageBreak/>
        <w:t>Bendrinės klasės</w:t>
      </w:r>
      <w:r w:rsidR="0052151B">
        <w:t xml:space="preserve"> ir testavimas</w:t>
      </w:r>
      <w:r w:rsidR="001B1565">
        <w:t xml:space="preserve"> (</w:t>
      </w:r>
      <w:r w:rsidR="0052151B">
        <w:t>L3</w:t>
      </w:r>
      <w:r w:rsidR="001B1565">
        <w:t>)</w:t>
      </w:r>
      <w:bookmarkEnd w:id="22"/>
    </w:p>
    <w:p w14:paraId="4855727D" w14:textId="77777777" w:rsidR="0052151B" w:rsidRPr="00844988" w:rsidRDefault="0052151B" w:rsidP="0052151B">
      <w:pPr>
        <w:pStyle w:val="Heading2"/>
      </w:pPr>
      <w:bookmarkStart w:id="23" w:name="_Toc31703420"/>
      <w:r w:rsidRPr="00844988">
        <w:t>Darbo užduotis</w:t>
      </w:r>
      <w:bookmarkEnd w:id="23"/>
    </w:p>
    <w:p w14:paraId="1115F07E" w14:textId="77777777" w:rsidR="0052151B" w:rsidRDefault="0052151B" w:rsidP="0052151B"/>
    <w:p w14:paraId="11B7C567" w14:textId="77777777" w:rsidR="0052151B" w:rsidRDefault="0052151B" w:rsidP="0052151B"/>
    <w:p w14:paraId="521CB9AA" w14:textId="77777777" w:rsidR="0052151B" w:rsidRDefault="0052151B" w:rsidP="0052151B"/>
    <w:p w14:paraId="330B7FE8" w14:textId="77777777" w:rsidR="0052151B" w:rsidRDefault="0052151B" w:rsidP="0052151B">
      <w:pPr>
        <w:pStyle w:val="Heading2"/>
      </w:pPr>
      <w:bookmarkStart w:id="24" w:name="_Toc31703421"/>
      <w:r>
        <w:t>Grafinės vartotojo sąsajos schema</w:t>
      </w:r>
      <w:bookmarkEnd w:id="24"/>
    </w:p>
    <w:p w14:paraId="5B36B641" w14:textId="77777777" w:rsidR="0052151B" w:rsidRDefault="0052151B" w:rsidP="0052151B"/>
    <w:p w14:paraId="5CFAC6AF" w14:textId="77777777" w:rsidR="0052151B" w:rsidRDefault="0052151B" w:rsidP="0052151B"/>
    <w:p w14:paraId="1BA51712" w14:textId="77777777" w:rsidR="0052151B" w:rsidRDefault="0052151B" w:rsidP="0052151B"/>
    <w:p w14:paraId="2772CBCE" w14:textId="77777777" w:rsidR="0052151B" w:rsidRDefault="0052151B" w:rsidP="0052151B">
      <w:pPr>
        <w:pStyle w:val="Heading2"/>
      </w:pPr>
      <w:bookmarkStart w:id="25" w:name="_Toc31703422"/>
      <w:r>
        <w:t>Sąsajoje panaudotų komponentų keičiamos savybės</w:t>
      </w:r>
      <w:bookmarkEnd w:id="25"/>
    </w:p>
    <w:p w14:paraId="7A017580" w14:textId="77777777" w:rsidR="0052151B" w:rsidRDefault="0052151B" w:rsidP="0052151B"/>
    <w:p w14:paraId="25059D46" w14:textId="77777777" w:rsidR="0052151B" w:rsidRDefault="0052151B" w:rsidP="0052151B"/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2689"/>
        <w:gridCol w:w="4036"/>
      </w:tblGrid>
      <w:tr w:rsidR="0052151B" w:rsidRPr="00F56923" w14:paraId="78E78814" w14:textId="77777777" w:rsidTr="003B604B">
        <w:trPr>
          <w:jc w:val="center"/>
        </w:trPr>
        <w:tc>
          <w:tcPr>
            <w:tcW w:w="2347" w:type="dxa"/>
          </w:tcPr>
          <w:p w14:paraId="636F3DF3" w14:textId="77777777" w:rsidR="0052151B" w:rsidRPr="00336D40" w:rsidRDefault="0052151B" w:rsidP="003B604B">
            <w:pPr>
              <w:pStyle w:val="Lentelsantrat"/>
            </w:pPr>
            <w:r>
              <w:t>Komponentas</w:t>
            </w:r>
          </w:p>
        </w:tc>
        <w:tc>
          <w:tcPr>
            <w:tcW w:w="2689" w:type="dxa"/>
          </w:tcPr>
          <w:p w14:paraId="3DA883F8" w14:textId="77777777" w:rsidR="0052151B" w:rsidRPr="00336D40" w:rsidRDefault="0052151B" w:rsidP="003B604B">
            <w:pPr>
              <w:pStyle w:val="Lentelsantrat"/>
            </w:pPr>
            <w:r>
              <w:t>Savybė</w:t>
            </w:r>
          </w:p>
        </w:tc>
        <w:tc>
          <w:tcPr>
            <w:tcW w:w="4036" w:type="dxa"/>
          </w:tcPr>
          <w:p w14:paraId="04DBA221" w14:textId="77777777" w:rsidR="0052151B" w:rsidRPr="00336D40" w:rsidRDefault="0052151B" w:rsidP="003B604B">
            <w:pPr>
              <w:pStyle w:val="Lentelsantrat"/>
            </w:pPr>
            <w:r>
              <w:t>Reikšmė</w:t>
            </w:r>
          </w:p>
        </w:tc>
      </w:tr>
      <w:tr w:rsidR="0052151B" w:rsidRPr="00F56923" w14:paraId="3483692D" w14:textId="77777777" w:rsidTr="003B604B">
        <w:trPr>
          <w:jc w:val="center"/>
        </w:trPr>
        <w:tc>
          <w:tcPr>
            <w:tcW w:w="2347" w:type="dxa"/>
          </w:tcPr>
          <w:p w14:paraId="655C5B07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231D0DD0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2CA7981D" w14:textId="77777777" w:rsidR="0052151B" w:rsidRPr="00336D40" w:rsidRDefault="0052151B" w:rsidP="003B604B">
            <w:pPr>
              <w:pStyle w:val="Lentelscels"/>
            </w:pPr>
          </w:p>
        </w:tc>
      </w:tr>
      <w:tr w:rsidR="0052151B" w:rsidRPr="00F56923" w14:paraId="715D512B" w14:textId="77777777" w:rsidTr="003B604B">
        <w:trPr>
          <w:jc w:val="center"/>
        </w:trPr>
        <w:tc>
          <w:tcPr>
            <w:tcW w:w="2347" w:type="dxa"/>
          </w:tcPr>
          <w:p w14:paraId="3066B89E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6FC553FF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00344C3C" w14:textId="77777777" w:rsidR="0052151B" w:rsidRPr="00336D40" w:rsidRDefault="0052151B" w:rsidP="003B604B">
            <w:pPr>
              <w:pStyle w:val="Lentelscels"/>
            </w:pPr>
          </w:p>
        </w:tc>
      </w:tr>
      <w:tr w:rsidR="0052151B" w:rsidRPr="00F56923" w14:paraId="20D2B90B" w14:textId="77777777" w:rsidTr="003B604B">
        <w:trPr>
          <w:jc w:val="center"/>
        </w:trPr>
        <w:tc>
          <w:tcPr>
            <w:tcW w:w="2347" w:type="dxa"/>
          </w:tcPr>
          <w:p w14:paraId="23FFC161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25AA778A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17B89FAF" w14:textId="77777777" w:rsidR="0052151B" w:rsidRPr="00336D40" w:rsidRDefault="0052151B" w:rsidP="003B604B">
            <w:pPr>
              <w:pStyle w:val="Lentelscels"/>
            </w:pPr>
          </w:p>
        </w:tc>
      </w:tr>
    </w:tbl>
    <w:p w14:paraId="4F11A4E0" w14:textId="77777777" w:rsidR="0052151B" w:rsidRDefault="0052151B" w:rsidP="0052151B"/>
    <w:p w14:paraId="72EF02F5" w14:textId="77777777" w:rsidR="0052151B" w:rsidRDefault="0052151B" w:rsidP="0052151B">
      <w:pPr>
        <w:pStyle w:val="Heading2"/>
      </w:pPr>
      <w:bookmarkStart w:id="26" w:name="_Toc31703423"/>
      <w:r>
        <w:t>Klasių diagrama</w:t>
      </w:r>
      <w:bookmarkEnd w:id="26"/>
    </w:p>
    <w:p w14:paraId="56516C2F" w14:textId="77777777" w:rsidR="0052151B" w:rsidRDefault="0052151B" w:rsidP="0052151B"/>
    <w:p w14:paraId="0CB03898" w14:textId="77777777" w:rsidR="0052151B" w:rsidRDefault="0052151B" w:rsidP="0052151B"/>
    <w:p w14:paraId="5F77D9D0" w14:textId="77777777" w:rsidR="0052151B" w:rsidRDefault="0052151B" w:rsidP="0052151B"/>
    <w:p w14:paraId="13EBDC0E" w14:textId="77777777" w:rsidR="0052151B" w:rsidRDefault="0052151B" w:rsidP="0052151B">
      <w:pPr>
        <w:pStyle w:val="Heading2"/>
      </w:pPr>
      <w:bookmarkStart w:id="27" w:name="_Toc31703424"/>
      <w:r>
        <w:t>Programos vartotojo vadovas</w:t>
      </w:r>
      <w:bookmarkEnd w:id="27"/>
    </w:p>
    <w:p w14:paraId="5A65B03E" w14:textId="77777777" w:rsidR="0052151B" w:rsidRDefault="0052151B" w:rsidP="0052151B"/>
    <w:p w14:paraId="0A272C58" w14:textId="77777777" w:rsidR="0052151B" w:rsidRDefault="0052151B" w:rsidP="0052151B"/>
    <w:p w14:paraId="1BDCDC13" w14:textId="77777777" w:rsidR="0052151B" w:rsidRPr="0052151B" w:rsidRDefault="0052151B" w:rsidP="0052151B"/>
    <w:p w14:paraId="02F38FE9" w14:textId="77777777" w:rsidR="0052151B" w:rsidRPr="00844988" w:rsidRDefault="0052151B" w:rsidP="0052151B">
      <w:pPr>
        <w:pStyle w:val="Heading2"/>
      </w:pPr>
      <w:bookmarkStart w:id="28" w:name="_Toc31703425"/>
      <w:r w:rsidRPr="00844988">
        <w:t>Programos tekstas</w:t>
      </w:r>
      <w:bookmarkEnd w:id="28"/>
    </w:p>
    <w:p w14:paraId="54E48A4D" w14:textId="77777777" w:rsidR="0052151B" w:rsidRPr="00FD05BD" w:rsidRDefault="0052151B" w:rsidP="0052151B">
      <w:pPr>
        <w:pStyle w:val="Programostekstas"/>
      </w:pPr>
    </w:p>
    <w:p w14:paraId="5E9A8FB4" w14:textId="77777777" w:rsidR="0052151B" w:rsidRDefault="0052151B" w:rsidP="0052151B">
      <w:pPr>
        <w:pStyle w:val="Programostekstas"/>
      </w:pPr>
    </w:p>
    <w:p w14:paraId="6A87D42A" w14:textId="77777777" w:rsidR="0052151B" w:rsidRPr="00844988" w:rsidRDefault="0052151B" w:rsidP="0052151B">
      <w:pPr>
        <w:pStyle w:val="Programostekstas"/>
      </w:pPr>
    </w:p>
    <w:p w14:paraId="77E33F0C" w14:textId="77777777" w:rsidR="0052151B" w:rsidRPr="00844988" w:rsidRDefault="0052151B" w:rsidP="0052151B">
      <w:pPr>
        <w:pStyle w:val="Heading2"/>
      </w:pPr>
      <w:bookmarkStart w:id="29" w:name="_Toc31703426"/>
      <w:r w:rsidRPr="00844988">
        <w:t>Pradiniai duomenys ir rezultatai</w:t>
      </w:r>
      <w:bookmarkEnd w:id="29"/>
    </w:p>
    <w:p w14:paraId="63F6AFDC" w14:textId="77777777" w:rsidR="0052151B" w:rsidRDefault="0052151B" w:rsidP="0052151B">
      <w:pPr>
        <w:pStyle w:val="Programostekstas"/>
      </w:pPr>
    </w:p>
    <w:p w14:paraId="09C5788C" w14:textId="77777777" w:rsidR="0052151B" w:rsidRDefault="0052151B" w:rsidP="0052151B">
      <w:pPr>
        <w:pStyle w:val="Programostekstas"/>
      </w:pPr>
    </w:p>
    <w:p w14:paraId="77AE3C5E" w14:textId="77777777" w:rsidR="0052151B" w:rsidRDefault="0052151B" w:rsidP="0052151B">
      <w:pPr>
        <w:pStyle w:val="Programostekstas"/>
      </w:pPr>
    </w:p>
    <w:p w14:paraId="724ED41D" w14:textId="77777777" w:rsidR="0052151B" w:rsidRDefault="0052151B" w:rsidP="0052151B">
      <w:pPr>
        <w:pStyle w:val="Heading2"/>
      </w:pPr>
      <w:bookmarkStart w:id="30" w:name="_Toc31703427"/>
      <w:r>
        <w:t>Dėstytojo pastabos</w:t>
      </w:r>
      <w:bookmarkEnd w:id="30"/>
    </w:p>
    <w:p w14:paraId="552C4103" w14:textId="77777777" w:rsidR="0052151B" w:rsidRDefault="0052151B" w:rsidP="0052151B"/>
    <w:p w14:paraId="1DC70043" w14:textId="77777777" w:rsidR="0052151B" w:rsidRDefault="0052151B" w:rsidP="0052151B"/>
    <w:p w14:paraId="7661BA97" w14:textId="77777777" w:rsidR="0052151B" w:rsidRPr="00D1074F" w:rsidRDefault="0052151B" w:rsidP="0052151B"/>
    <w:p w14:paraId="1E403229" w14:textId="77777777" w:rsidR="00AB7416" w:rsidRPr="0015714D" w:rsidRDefault="00292560" w:rsidP="006E731F">
      <w:pPr>
        <w:pStyle w:val="Heading1"/>
      </w:pPr>
      <w:bookmarkStart w:id="31" w:name="_Toc31703428"/>
      <w:r>
        <w:lastRenderedPageBreak/>
        <w:t>Polimorfizmas ir išimčių valdymas</w:t>
      </w:r>
      <w:r w:rsidR="001B1565">
        <w:t xml:space="preserve"> (</w:t>
      </w:r>
      <w:r w:rsidR="0052151B">
        <w:t>L4</w:t>
      </w:r>
      <w:r w:rsidR="001B1565">
        <w:t>)</w:t>
      </w:r>
      <w:bookmarkEnd w:id="31"/>
    </w:p>
    <w:p w14:paraId="1FD119C0" w14:textId="77777777" w:rsidR="0052151B" w:rsidRPr="00844988" w:rsidRDefault="0052151B" w:rsidP="0052151B">
      <w:pPr>
        <w:pStyle w:val="Heading2"/>
      </w:pPr>
      <w:bookmarkStart w:id="32" w:name="_Toc31703429"/>
      <w:r w:rsidRPr="00844988">
        <w:t>Darbo užduotis</w:t>
      </w:r>
      <w:bookmarkEnd w:id="32"/>
    </w:p>
    <w:p w14:paraId="33D59FD6" w14:textId="77777777" w:rsidR="0052151B" w:rsidRDefault="0052151B" w:rsidP="0052151B"/>
    <w:p w14:paraId="25619A5A" w14:textId="77777777" w:rsidR="0052151B" w:rsidRDefault="0052151B" w:rsidP="0052151B"/>
    <w:p w14:paraId="2C6B3EB8" w14:textId="77777777" w:rsidR="0052151B" w:rsidRDefault="0052151B" w:rsidP="0052151B"/>
    <w:p w14:paraId="2951F263" w14:textId="77777777" w:rsidR="0052151B" w:rsidRDefault="0052151B" w:rsidP="0052151B">
      <w:pPr>
        <w:pStyle w:val="Heading2"/>
      </w:pPr>
      <w:bookmarkStart w:id="33" w:name="_Toc31703430"/>
      <w:r>
        <w:t>Grafinės vartotojo sąsajos schema</w:t>
      </w:r>
      <w:bookmarkEnd w:id="33"/>
    </w:p>
    <w:p w14:paraId="47CC75C3" w14:textId="77777777" w:rsidR="0052151B" w:rsidRDefault="0052151B" w:rsidP="0052151B"/>
    <w:p w14:paraId="09CEA3B8" w14:textId="77777777" w:rsidR="0052151B" w:rsidRDefault="0052151B" w:rsidP="0052151B"/>
    <w:p w14:paraId="576B7035" w14:textId="77777777" w:rsidR="0052151B" w:rsidRDefault="0052151B" w:rsidP="0052151B"/>
    <w:p w14:paraId="4FBC7B18" w14:textId="77777777" w:rsidR="0052151B" w:rsidRDefault="0052151B" w:rsidP="0052151B">
      <w:pPr>
        <w:pStyle w:val="Heading2"/>
      </w:pPr>
      <w:bookmarkStart w:id="34" w:name="_Toc31703431"/>
      <w:r>
        <w:t>Sąsajoje panaudotų komponentų keičiamos savybės</w:t>
      </w:r>
      <w:bookmarkEnd w:id="34"/>
    </w:p>
    <w:p w14:paraId="0CCB1965" w14:textId="77777777" w:rsidR="0052151B" w:rsidRDefault="0052151B" w:rsidP="0052151B"/>
    <w:p w14:paraId="6699EAB7" w14:textId="77777777" w:rsidR="0052151B" w:rsidRDefault="0052151B" w:rsidP="0052151B"/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2689"/>
        <w:gridCol w:w="4036"/>
      </w:tblGrid>
      <w:tr w:rsidR="0052151B" w:rsidRPr="00F56923" w14:paraId="2CB68D97" w14:textId="77777777" w:rsidTr="003B604B">
        <w:trPr>
          <w:jc w:val="center"/>
        </w:trPr>
        <w:tc>
          <w:tcPr>
            <w:tcW w:w="2347" w:type="dxa"/>
          </w:tcPr>
          <w:p w14:paraId="39CE6312" w14:textId="77777777" w:rsidR="0052151B" w:rsidRPr="00336D40" w:rsidRDefault="0052151B" w:rsidP="003B604B">
            <w:pPr>
              <w:pStyle w:val="Lentelsantrat"/>
            </w:pPr>
            <w:r>
              <w:t>Komponentas</w:t>
            </w:r>
          </w:p>
        </w:tc>
        <w:tc>
          <w:tcPr>
            <w:tcW w:w="2689" w:type="dxa"/>
          </w:tcPr>
          <w:p w14:paraId="3DBB754B" w14:textId="77777777" w:rsidR="0052151B" w:rsidRPr="00336D40" w:rsidRDefault="0052151B" w:rsidP="003B604B">
            <w:pPr>
              <w:pStyle w:val="Lentelsantrat"/>
            </w:pPr>
            <w:r>
              <w:t>Savybė</w:t>
            </w:r>
          </w:p>
        </w:tc>
        <w:tc>
          <w:tcPr>
            <w:tcW w:w="4036" w:type="dxa"/>
          </w:tcPr>
          <w:p w14:paraId="5B8F8A39" w14:textId="77777777" w:rsidR="0052151B" w:rsidRPr="00336D40" w:rsidRDefault="0052151B" w:rsidP="003B604B">
            <w:pPr>
              <w:pStyle w:val="Lentelsantrat"/>
            </w:pPr>
            <w:r>
              <w:t>Reikšmė</w:t>
            </w:r>
          </w:p>
        </w:tc>
      </w:tr>
      <w:tr w:rsidR="0052151B" w:rsidRPr="00F56923" w14:paraId="380C6F8D" w14:textId="77777777" w:rsidTr="003B604B">
        <w:trPr>
          <w:jc w:val="center"/>
        </w:trPr>
        <w:tc>
          <w:tcPr>
            <w:tcW w:w="2347" w:type="dxa"/>
          </w:tcPr>
          <w:p w14:paraId="7262AE5F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4EC86E84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7A44AF77" w14:textId="77777777" w:rsidR="0052151B" w:rsidRPr="00336D40" w:rsidRDefault="0052151B" w:rsidP="003B604B">
            <w:pPr>
              <w:pStyle w:val="Lentelscels"/>
            </w:pPr>
          </w:p>
        </w:tc>
      </w:tr>
      <w:tr w:rsidR="0052151B" w:rsidRPr="00F56923" w14:paraId="0A22C6C9" w14:textId="77777777" w:rsidTr="003B604B">
        <w:trPr>
          <w:jc w:val="center"/>
        </w:trPr>
        <w:tc>
          <w:tcPr>
            <w:tcW w:w="2347" w:type="dxa"/>
          </w:tcPr>
          <w:p w14:paraId="50204FDC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02A48A62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7D5D94CF" w14:textId="77777777" w:rsidR="0052151B" w:rsidRPr="00336D40" w:rsidRDefault="0052151B" w:rsidP="003B604B">
            <w:pPr>
              <w:pStyle w:val="Lentelscels"/>
            </w:pPr>
          </w:p>
        </w:tc>
      </w:tr>
      <w:tr w:rsidR="0052151B" w:rsidRPr="00F56923" w14:paraId="7DFBF910" w14:textId="77777777" w:rsidTr="003B604B">
        <w:trPr>
          <w:jc w:val="center"/>
        </w:trPr>
        <w:tc>
          <w:tcPr>
            <w:tcW w:w="2347" w:type="dxa"/>
          </w:tcPr>
          <w:p w14:paraId="7330C1B1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308397BE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436111FD" w14:textId="77777777" w:rsidR="0052151B" w:rsidRPr="00336D40" w:rsidRDefault="0052151B" w:rsidP="003B604B">
            <w:pPr>
              <w:pStyle w:val="Lentelscels"/>
            </w:pPr>
          </w:p>
        </w:tc>
      </w:tr>
    </w:tbl>
    <w:p w14:paraId="468ED911" w14:textId="77777777" w:rsidR="0052151B" w:rsidRDefault="0052151B" w:rsidP="0052151B"/>
    <w:p w14:paraId="712A3D8F" w14:textId="77777777" w:rsidR="0052151B" w:rsidRDefault="0052151B" w:rsidP="0052151B">
      <w:pPr>
        <w:pStyle w:val="Heading2"/>
      </w:pPr>
      <w:bookmarkStart w:id="35" w:name="_Toc31703432"/>
      <w:r>
        <w:t>Klasių diagrama</w:t>
      </w:r>
      <w:bookmarkEnd w:id="35"/>
    </w:p>
    <w:p w14:paraId="7C8895B9" w14:textId="77777777" w:rsidR="0052151B" w:rsidRDefault="0052151B" w:rsidP="0052151B"/>
    <w:p w14:paraId="1EE4E74D" w14:textId="77777777" w:rsidR="0052151B" w:rsidRDefault="0052151B" w:rsidP="0052151B"/>
    <w:p w14:paraId="4E8A29A6" w14:textId="77777777" w:rsidR="0052151B" w:rsidRDefault="0052151B" w:rsidP="0052151B"/>
    <w:p w14:paraId="256C9362" w14:textId="77777777" w:rsidR="0052151B" w:rsidRDefault="0052151B" w:rsidP="0052151B">
      <w:pPr>
        <w:pStyle w:val="Heading2"/>
      </w:pPr>
      <w:bookmarkStart w:id="36" w:name="_Toc31703433"/>
      <w:r>
        <w:t>Programos vartotojo vadovas</w:t>
      </w:r>
      <w:bookmarkEnd w:id="36"/>
    </w:p>
    <w:p w14:paraId="515ED46B" w14:textId="77777777" w:rsidR="0052151B" w:rsidRDefault="0052151B" w:rsidP="0052151B"/>
    <w:p w14:paraId="3E07E117" w14:textId="77777777" w:rsidR="0052151B" w:rsidRDefault="0052151B" w:rsidP="0052151B"/>
    <w:p w14:paraId="4F530F7D" w14:textId="77777777" w:rsidR="0052151B" w:rsidRPr="0052151B" w:rsidRDefault="0052151B" w:rsidP="0052151B"/>
    <w:p w14:paraId="408609F9" w14:textId="77777777" w:rsidR="0052151B" w:rsidRPr="00844988" w:rsidRDefault="0052151B" w:rsidP="0052151B">
      <w:pPr>
        <w:pStyle w:val="Heading2"/>
      </w:pPr>
      <w:bookmarkStart w:id="37" w:name="_Toc31703434"/>
      <w:r w:rsidRPr="00844988">
        <w:t>Programos tekstas</w:t>
      </w:r>
      <w:bookmarkEnd w:id="37"/>
    </w:p>
    <w:p w14:paraId="71396DF2" w14:textId="77777777" w:rsidR="0052151B" w:rsidRPr="00FD05BD" w:rsidRDefault="0052151B" w:rsidP="0052151B">
      <w:pPr>
        <w:pStyle w:val="Programostekstas"/>
      </w:pPr>
    </w:p>
    <w:p w14:paraId="433BCA9C" w14:textId="77777777" w:rsidR="0052151B" w:rsidRDefault="0052151B" w:rsidP="0052151B">
      <w:pPr>
        <w:pStyle w:val="Programostekstas"/>
      </w:pPr>
    </w:p>
    <w:p w14:paraId="67D89983" w14:textId="77777777" w:rsidR="0052151B" w:rsidRPr="00844988" w:rsidRDefault="0052151B" w:rsidP="0052151B">
      <w:pPr>
        <w:pStyle w:val="Programostekstas"/>
      </w:pPr>
    </w:p>
    <w:p w14:paraId="7B86246E" w14:textId="77777777" w:rsidR="0052151B" w:rsidRPr="00844988" w:rsidRDefault="0052151B" w:rsidP="0052151B">
      <w:pPr>
        <w:pStyle w:val="Heading2"/>
      </w:pPr>
      <w:bookmarkStart w:id="38" w:name="_Toc31703435"/>
      <w:r w:rsidRPr="00844988">
        <w:t>Pradiniai duomenys ir rezultatai</w:t>
      </w:r>
      <w:bookmarkEnd w:id="38"/>
    </w:p>
    <w:p w14:paraId="64309B1A" w14:textId="77777777" w:rsidR="0052151B" w:rsidRDefault="0052151B" w:rsidP="0052151B">
      <w:pPr>
        <w:pStyle w:val="Programostekstas"/>
      </w:pPr>
    </w:p>
    <w:p w14:paraId="37BB1A20" w14:textId="77777777" w:rsidR="0052151B" w:rsidRDefault="0052151B" w:rsidP="0052151B">
      <w:pPr>
        <w:pStyle w:val="Programostekstas"/>
      </w:pPr>
    </w:p>
    <w:p w14:paraId="1FE603C3" w14:textId="77777777" w:rsidR="0052151B" w:rsidRDefault="0052151B" w:rsidP="0052151B">
      <w:pPr>
        <w:pStyle w:val="Programostekstas"/>
      </w:pPr>
    </w:p>
    <w:p w14:paraId="562B03EA" w14:textId="77777777" w:rsidR="0052151B" w:rsidRDefault="0052151B" w:rsidP="0052151B">
      <w:pPr>
        <w:pStyle w:val="Heading2"/>
      </w:pPr>
      <w:bookmarkStart w:id="39" w:name="_Toc31703436"/>
      <w:r>
        <w:t>Dėstytojo pastabos</w:t>
      </w:r>
      <w:bookmarkEnd w:id="39"/>
    </w:p>
    <w:p w14:paraId="4B420B10" w14:textId="77777777" w:rsidR="0052151B" w:rsidRDefault="0052151B" w:rsidP="0052151B"/>
    <w:p w14:paraId="3FAF4399" w14:textId="77777777" w:rsidR="0052151B" w:rsidRDefault="0052151B" w:rsidP="0052151B"/>
    <w:p w14:paraId="41C115CE" w14:textId="77777777" w:rsidR="0052151B" w:rsidRPr="00D1074F" w:rsidRDefault="0052151B" w:rsidP="0052151B"/>
    <w:p w14:paraId="276E55C8" w14:textId="77777777" w:rsidR="007E6559" w:rsidRPr="0015714D" w:rsidRDefault="0052151B" w:rsidP="006E731F">
      <w:pPr>
        <w:pStyle w:val="Heading1"/>
      </w:pPr>
      <w:bookmarkStart w:id="40" w:name="_Toc31703437"/>
      <w:r>
        <w:lastRenderedPageBreak/>
        <w:t>Deklaratyvusis programavimas</w:t>
      </w:r>
      <w:r w:rsidR="001B1565">
        <w:t xml:space="preserve"> (</w:t>
      </w:r>
      <w:r>
        <w:t>L5</w:t>
      </w:r>
      <w:r w:rsidR="001B1565">
        <w:t>)</w:t>
      </w:r>
      <w:bookmarkEnd w:id="40"/>
    </w:p>
    <w:p w14:paraId="4EDD9A3E" w14:textId="77777777" w:rsidR="0052151B" w:rsidRPr="00844988" w:rsidRDefault="0052151B" w:rsidP="0052151B">
      <w:pPr>
        <w:pStyle w:val="Heading2"/>
      </w:pPr>
      <w:bookmarkStart w:id="41" w:name="_Toc31703438"/>
      <w:r w:rsidRPr="00844988">
        <w:t>Darbo užduotis</w:t>
      </w:r>
      <w:bookmarkEnd w:id="41"/>
    </w:p>
    <w:p w14:paraId="26732C65" w14:textId="77777777" w:rsidR="0052151B" w:rsidRDefault="0052151B" w:rsidP="0052151B"/>
    <w:p w14:paraId="2B7AD970" w14:textId="77777777" w:rsidR="0052151B" w:rsidRDefault="0052151B" w:rsidP="0052151B"/>
    <w:p w14:paraId="22F460C0" w14:textId="77777777" w:rsidR="0052151B" w:rsidRDefault="0052151B" w:rsidP="0052151B"/>
    <w:p w14:paraId="14306F08" w14:textId="77777777" w:rsidR="0052151B" w:rsidRDefault="0052151B" w:rsidP="0052151B">
      <w:pPr>
        <w:pStyle w:val="Heading2"/>
      </w:pPr>
      <w:bookmarkStart w:id="42" w:name="_Toc31703439"/>
      <w:r>
        <w:t>Grafinės vartotojo sąsajos schema</w:t>
      </w:r>
      <w:bookmarkEnd w:id="42"/>
    </w:p>
    <w:p w14:paraId="2120521C" w14:textId="77777777" w:rsidR="0052151B" w:rsidRDefault="0052151B" w:rsidP="0052151B"/>
    <w:p w14:paraId="6FFACB98" w14:textId="77777777" w:rsidR="0052151B" w:rsidRDefault="0052151B" w:rsidP="0052151B"/>
    <w:p w14:paraId="036174BE" w14:textId="77777777" w:rsidR="0052151B" w:rsidRDefault="0052151B" w:rsidP="0052151B"/>
    <w:p w14:paraId="4CC84D80" w14:textId="77777777" w:rsidR="0052151B" w:rsidRDefault="0052151B" w:rsidP="0052151B">
      <w:pPr>
        <w:pStyle w:val="Heading2"/>
      </w:pPr>
      <w:bookmarkStart w:id="43" w:name="_Toc31703440"/>
      <w:r>
        <w:t>Sąsajoje panaudotų komponentų keičiamos savybės</w:t>
      </w:r>
      <w:bookmarkEnd w:id="43"/>
    </w:p>
    <w:p w14:paraId="3B521558" w14:textId="77777777" w:rsidR="0052151B" w:rsidRDefault="0052151B" w:rsidP="0052151B"/>
    <w:p w14:paraId="5709B5BF" w14:textId="77777777" w:rsidR="0052151B" w:rsidRDefault="0052151B" w:rsidP="0052151B"/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347"/>
        <w:gridCol w:w="2689"/>
        <w:gridCol w:w="4036"/>
      </w:tblGrid>
      <w:tr w:rsidR="0052151B" w:rsidRPr="00F56923" w14:paraId="040CDE92" w14:textId="77777777" w:rsidTr="003B604B">
        <w:trPr>
          <w:jc w:val="center"/>
        </w:trPr>
        <w:tc>
          <w:tcPr>
            <w:tcW w:w="2347" w:type="dxa"/>
          </w:tcPr>
          <w:p w14:paraId="2A8E45FE" w14:textId="77777777" w:rsidR="0052151B" w:rsidRPr="00336D40" w:rsidRDefault="0052151B" w:rsidP="003B604B">
            <w:pPr>
              <w:pStyle w:val="Lentelsantrat"/>
            </w:pPr>
            <w:r>
              <w:t>Komponentas</w:t>
            </w:r>
          </w:p>
        </w:tc>
        <w:tc>
          <w:tcPr>
            <w:tcW w:w="2689" w:type="dxa"/>
          </w:tcPr>
          <w:p w14:paraId="2F1FE070" w14:textId="77777777" w:rsidR="0052151B" w:rsidRPr="00336D40" w:rsidRDefault="0052151B" w:rsidP="003B604B">
            <w:pPr>
              <w:pStyle w:val="Lentelsantrat"/>
            </w:pPr>
            <w:r>
              <w:t>Savybė</w:t>
            </w:r>
          </w:p>
        </w:tc>
        <w:tc>
          <w:tcPr>
            <w:tcW w:w="4036" w:type="dxa"/>
          </w:tcPr>
          <w:p w14:paraId="74F2073E" w14:textId="77777777" w:rsidR="0052151B" w:rsidRPr="00336D40" w:rsidRDefault="0052151B" w:rsidP="003B604B">
            <w:pPr>
              <w:pStyle w:val="Lentelsantrat"/>
            </w:pPr>
            <w:r>
              <w:t>Reikšmė</w:t>
            </w:r>
          </w:p>
        </w:tc>
      </w:tr>
      <w:tr w:rsidR="0052151B" w:rsidRPr="00F56923" w14:paraId="2E7C374C" w14:textId="77777777" w:rsidTr="003B604B">
        <w:trPr>
          <w:jc w:val="center"/>
        </w:trPr>
        <w:tc>
          <w:tcPr>
            <w:tcW w:w="2347" w:type="dxa"/>
          </w:tcPr>
          <w:p w14:paraId="7CC3430E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69F05CE1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45281A0D" w14:textId="77777777" w:rsidR="0052151B" w:rsidRPr="00336D40" w:rsidRDefault="0052151B" w:rsidP="003B604B">
            <w:pPr>
              <w:pStyle w:val="Lentelscels"/>
            </w:pPr>
          </w:p>
        </w:tc>
      </w:tr>
      <w:tr w:rsidR="0052151B" w:rsidRPr="00F56923" w14:paraId="27FDB778" w14:textId="77777777" w:rsidTr="003B604B">
        <w:trPr>
          <w:jc w:val="center"/>
        </w:trPr>
        <w:tc>
          <w:tcPr>
            <w:tcW w:w="2347" w:type="dxa"/>
          </w:tcPr>
          <w:p w14:paraId="6E621887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4453DC8B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604090BE" w14:textId="77777777" w:rsidR="0052151B" w:rsidRPr="00336D40" w:rsidRDefault="0052151B" w:rsidP="003B604B">
            <w:pPr>
              <w:pStyle w:val="Lentelscels"/>
            </w:pPr>
          </w:p>
        </w:tc>
      </w:tr>
      <w:tr w:rsidR="0052151B" w:rsidRPr="00F56923" w14:paraId="73D48A98" w14:textId="77777777" w:rsidTr="003B604B">
        <w:trPr>
          <w:jc w:val="center"/>
        </w:trPr>
        <w:tc>
          <w:tcPr>
            <w:tcW w:w="2347" w:type="dxa"/>
          </w:tcPr>
          <w:p w14:paraId="4B744664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2689" w:type="dxa"/>
          </w:tcPr>
          <w:p w14:paraId="46BD5553" w14:textId="77777777" w:rsidR="0052151B" w:rsidRPr="00336D40" w:rsidRDefault="0052151B" w:rsidP="003B604B">
            <w:pPr>
              <w:pStyle w:val="Lentelscels"/>
            </w:pPr>
          </w:p>
        </w:tc>
        <w:tc>
          <w:tcPr>
            <w:tcW w:w="4036" w:type="dxa"/>
          </w:tcPr>
          <w:p w14:paraId="687F39AD" w14:textId="77777777" w:rsidR="0052151B" w:rsidRPr="00336D40" w:rsidRDefault="0052151B" w:rsidP="003B604B">
            <w:pPr>
              <w:pStyle w:val="Lentelscels"/>
            </w:pPr>
          </w:p>
        </w:tc>
      </w:tr>
    </w:tbl>
    <w:p w14:paraId="3BD5E6E0" w14:textId="77777777" w:rsidR="0052151B" w:rsidRDefault="0052151B" w:rsidP="0052151B"/>
    <w:p w14:paraId="1806EA62" w14:textId="77777777" w:rsidR="0052151B" w:rsidRDefault="0052151B" w:rsidP="0052151B">
      <w:pPr>
        <w:pStyle w:val="Heading2"/>
      </w:pPr>
      <w:bookmarkStart w:id="44" w:name="_Toc31703441"/>
      <w:r>
        <w:t>Klasių diagrama</w:t>
      </w:r>
      <w:bookmarkEnd w:id="44"/>
    </w:p>
    <w:p w14:paraId="5C5A5E42" w14:textId="77777777" w:rsidR="0052151B" w:rsidRDefault="0052151B" w:rsidP="0052151B"/>
    <w:p w14:paraId="11DEEDB6" w14:textId="77777777" w:rsidR="0052151B" w:rsidRDefault="0052151B" w:rsidP="0052151B"/>
    <w:p w14:paraId="30520987" w14:textId="77777777" w:rsidR="0052151B" w:rsidRDefault="0052151B" w:rsidP="0052151B"/>
    <w:p w14:paraId="5644528A" w14:textId="77777777" w:rsidR="0052151B" w:rsidRDefault="0052151B" w:rsidP="0052151B">
      <w:pPr>
        <w:pStyle w:val="Heading2"/>
      </w:pPr>
      <w:bookmarkStart w:id="45" w:name="_Toc31703442"/>
      <w:r>
        <w:t>Programos vartotojo vadovas</w:t>
      </w:r>
      <w:bookmarkEnd w:id="45"/>
    </w:p>
    <w:p w14:paraId="161F5173" w14:textId="77777777" w:rsidR="0052151B" w:rsidRDefault="0052151B" w:rsidP="0052151B"/>
    <w:p w14:paraId="4A847009" w14:textId="77777777" w:rsidR="0052151B" w:rsidRDefault="0052151B" w:rsidP="0052151B"/>
    <w:p w14:paraId="55CAD924" w14:textId="77777777" w:rsidR="0052151B" w:rsidRPr="0052151B" w:rsidRDefault="0052151B" w:rsidP="0052151B"/>
    <w:p w14:paraId="61F92C0B" w14:textId="77777777" w:rsidR="0052151B" w:rsidRPr="00844988" w:rsidRDefault="0052151B" w:rsidP="0052151B">
      <w:pPr>
        <w:pStyle w:val="Heading2"/>
      </w:pPr>
      <w:bookmarkStart w:id="46" w:name="_Toc31703443"/>
      <w:r w:rsidRPr="00844988">
        <w:t>Programos tekstas</w:t>
      </w:r>
      <w:bookmarkEnd w:id="46"/>
    </w:p>
    <w:p w14:paraId="2F1B8667" w14:textId="77777777" w:rsidR="0052151B" w:rsidRPr="00FD05BD" w:rsidRDefault="0052151B" w:rsidP="0052151B">
      <w:pPr>
        <w:pStyle w:val="Programostekstas"/>
      </w:pPr>
    </w:p>
    <w:p w14:paraId="4DFFE02E" w14:textId="77777777" w:rsidR="0052151B" w:rsidRDefault="0052151B" w:rsidP="0052151B">
      <w:pPr>
        <w:pStyle w:val="Programostekstas"/>
      </w:pPr>
    </w:p>
    <w:p w14:paraId="6C48187A" w14:textId="77777777" w:rsidR="0052151B" w:rsidRPr="00844988" w:rsidRDefault="0052151B" w:rsidP="0052151B">
      <w:pPr>
        <w:pStyle w:val="Programostekstas"/>
      </w:pPr>
    </w:p>
    <w:p w14:paraId="24E0035F" w14:textId="77777777" w:rsidR="0052151B" w:rsidRPr="00844988" w:rsidRDefault="0052151B" w:rsidP="0052151B">
      <w:pPr>
        <w:pStyle w:val="Heading2"/>
      </w:pPr>
      <w:bookmarkStart w:id="47" w:name="_Toc31703444"/>
      <w:r w:rsidRPr="00844988">
        <w:t>Pradiniai duomenys ir rezultatai</w:t>
      </w:r>
      <w:bookmarkEnd w:id="47"/>
    </w:p>
    <w:p w14:paraId="40EE2183" w14:textId="77777777" w:rsidR="0052151B" w:rsidRDefault="0052151B" w:rsidP="0052151B">
      <w:pPr>
        <w:pStyle w:val="Programostekstas"/>
      </w:pPr>
    </w:p>
    <w:p w14:paraId="0A887BCE" w14:textId="77777777" w:rsidR="0052151B" w:rsidRDefault="0052151B" w:rsidP="0052151B">
      <w:pPr>
        <w:pStyle w:val="Programostekstas"/>
      </w:pPr>
    </w:p>
    <w:p w14:paraId="31023FD0" w14:textId="77777777" w:rsidR="0052151B" w:rsidRDefault="0052151B" w:rsidP="0052151B">
      <w:pPr>
        <w:pStyle w:val="Programostekstas"/>
      </w:pPr>
    </w:p>
    <w:p w14:paraId="3E56EE52" w14:textId="77777777" w:rsidR="0052151B" w:rsidRDefault="0052151B" w:rsidP="0052151B">
      <w:pPr>
        <w:pStyle w:val="Heading2"/>
      </w:pPr>
      <w:bookmarkStart w:id="48" w:name="_Toc31703445"/>
      <w:r>
        <w:t>Dėstytojo pastabos</w:t>
      </w:r>
      <w:bookmarkEnd w:id="48"/>
    </w:p>
    <w:p w14:paraId="28019EE0" w14:textId="77777777" w:rsidR="0052151B" w:rsidRDefault="0052151B" w:rsidP="0052151B"/>
    <w:p w14:paraId="6138BE1B" w14:textId="77777777" w:rsidR="0052151B" w:rsidRDefault="0052151B" w:rsidP="0052151B"/>
    <w:p w14:paraId="58E1FDA1" w14:textId="77777777" w:rsidR="00D1074F" w:rsidRPr="0052151B" w:rsidRDefault="00D1074F" w:rsidP="0052151B">
      <w:pPr>
        <w:ind w:left="720" w:firstLine="0"/>
      </w:pPr>
    </w:p>
    <w:sectPr w:rsidR="00D1074F" w:rsidRPr="0052151B" w:rsidSect="00572435">
      <w:type w:val="continuous"/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660B1" w14:textId="77777777" w:rsidR="00F93665" w:rsidRDefault="00F93665">
      <w:r>
        <w:separator/>
      </w:r>
    </w:p>
  </w:endnote>
  <w:endnote w:type="continuationSeparator" w:id="0">
    <w:p w14:paraId="44427BD0" w14:textId="77777777" w:rsidR="00F93665" w:rsidRDefault="00F93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627D6" w14:textId="77777777" w:rsidR="001F0046" w:rsidRDefault="001F0046" w:rsidP="00EB516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Pr="00EB5168">
      <w:rPr>
        <w:rStyle w:val="PageNumber"/>
      </w:rPr>
      <w:t>1</w:t>
    </w:r>
    <w:r>
      <w:rPr>
        <w:rStyle w:val="PageNumber"/>
      </w:rPr>
      <w:fldChar w:fldCharType="end"/>
    </w:r>
  </w:p>
  <w:p w14:paraId="16530400" w14:textId="77777777" w:rsidR="001F0046" w:rsidRDefault="001F0046" w:rsidP="00EB5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1B3FB" w14:textId="77777777" w:rsidR="001F0046" w:rsidRDefault="001F0046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1029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826A5" w14:textId="77777777" w:rsidR="001F0046" w:rsidRDefault="001F0046" w:rsidP="00EB5168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1029E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00CC7" w14:textId="77777777" w:rsidR="00F93665" w:rsidRDefault="00F93665">
      <w:r>
        <w:separator/>
      </w:r>
    </w:p>
  </w:footnote>
  <w:footnote w:type="continuationSeparator" w:id="0">
    <w:p w14:paraId="13695BBE" w14:textId="77777777" w:rsidR="00F93665" w:rsidRDefault="00F936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F0DD4" w14:textId="77777777" w:rsidR="00E768B1" w:rsidRPr="00EB5168" w:rsidRDefault="00E768B1" w:rsidP="00EB5168">
    <w:pPr>
      <w:pStyle w:val="Header"/>
    </w:pPr>
    <w:r w:rsidRPr="00EB5168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67C6E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C682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7029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644F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CB0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984F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24A1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42F0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166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80F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04C8F"/>
    <w:multiLevelType w:val="multilevel"/>
    <w:tmpl w:val="FE6AD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AC4C7A"/>
    <w:multiLevelType w:val="multilevel"/>
    <w:tmpl w:val="D8AE08E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2" w15:restartNumberingAfterBreak="0">
    <w:nsid w:val="112906A7"/>
    <w:multiLevelType w:val="multilevel"/>
    <w:tmpl w:val="FF5403A6"/>
    <w:lvl w:ilvl="0">
      <w:start w:val="1"/>
      <w:numFmt w:val="decimal"/>
      <w:lvlText w:val="%1."/>
      <w:lvlJc w:val="left"/>
      <w:pPr>
        <w:tabs>
          <w:tab w:val="num" w:pos="-655"/>
        </w:tabs>
        <w:ind w:left="-658" w:firstLine="6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31F3DC3"/>
    <w:multiLevelType w:val="hybridMultilevel"/>
    <w:tmpl w:val="35A8DB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43852BA"/>
    <w:multiLevelType w:val="multilevel"/>
    <w:tmpl w:val="17CAEA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15" w15:restartNumberingAfterBreak="0">
    <w:nsid w:val="156578BE"/>
    <w:multiLevelType w:val="multilevel"/>
    <w:tmpl w:val="28E2CF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6" w15:restartNumberingAfterBreak="0">
    <w:nsid w:val="161F5507"/>
    <w:multiLevelType w:val="multilevel"/>
    <w:tmpl w:val="EB92ED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7" w15:restartNumberingAfterBreak="0">
    <w:nsid w:val="16A27204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8" w15:restartNumberingAfterBreak="0">
    <w:nsid w:val="1C144F3E"/>
    <w:multiLevelType w:val="multilevel"/>
    <w:tmpl w:val="599890A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9" w15:restartNumberingAfterBreak="0">
    <w:nsid w:val="204412E7"/>
    <w:multiLevelType w:val="multilevel"/>
    <w:tmpl w:val="C3C639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0" w15:restartNumberingAfterBreak="0">
    <w:nsid w:val="26F66E9D"/>
    <w:multiLevelType w:val="multilevel"/>
    <w:tmpl w:val="B5CCC04C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1" w15:restartNumberingAfterBreak="0">
    <w:nsid w:val="2A9605EE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2" w15:restartNumberingAfterBreak="0">
    <w:nsid w:val="31B41259"/>
    <w:multiLevelType w:val="multilevel"/>
    <w:tmpl w:val="AD2AC79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3" w15:restartNumberingAfterBreak="0">
    <w:nsid w:val="353C77C7"/>
    <w:multiLevelType w:val="multilevel"/>
    <w:tmpl w:val="3DCC10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402"/>
        </w:tabs>
        <w:ind w:left="3402" w:hanging="85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4" w15:restartNumberingAfterBreak="0">
    <w:nsid w:val="44831E58"/>
    <w:multiLevelType w:val="multilevel"/>
    <w:tmpl w:val="D6CA7E24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5" w15:restartNumberingAfterBreak="0">
    <w:nsid w:val="49A50892"/>
    <w:multiLevelType w:val="singleLevel"/>
    <w:tmpl w:val="2138B7F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AEB5ED6"/>
    <w:multiLevelType w:val="singleLevel"/>
    <w:tmpl w:val="789A1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7" w15:restartNumberingAfterBreak="0">
    <w:nsid w:val="4E5C5E44"/>
    <w:multiLevelType w:val="multilevel"/>
    <w:tmpl w:val="9C4C785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8" w15:restartNumberingAfterBreak="0">
    <w:nsid w:val="53C90968"/>
    <w:multiLevelType w:val="hybridMultilevel"/>
    <w:tmpl w:val="1178690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5737760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30" w15:restartNumberingAfterBreak="0">
    <w:nsid w:val="582B3FFB"/>
    <w:multiLevelType w:val="multilevel"/>
    <w:tmpl w:val="BA0E42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1" w15:restartNumberingAfterBreak="0">
    <w:nsid w:val="5E384933"/>
    <w:multiLevelType w:val="multilevel"/>
    <w:tmpl w:val="347E3AB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2" w15:restartNumberingAfterBreak="0">
    <w:nsid w:val="60492E40"/>
    <w:multiLevelType w:val="multilevel"/>
    <w:tmpl w:val="E6140F88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4AA0D74"/>
    <w:multiLevelType w:val="multilevel"/>
    <w:tmpl w:val="452C3FE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4" w15:restartNumberingAfterBreak="0">
    <w:nsid w:val="6A156D14"/>
    <w:multiLevelType w:val="multilevel"/>
    <w:tmpl w:val="BA9C9C10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27"/>
        </w:tabs>
        <w:ind w:left="2127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091"/>
        </w:tabs>
        <w:ind w:left="4091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5" w15:restartNumberingAfterBreak="0">
    <w:nsid w:val="6E854672"/>
    <w:multiLevelType w:val="multilevel"/>
    <w:tmpl w:val="9C305A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6" w15:restartNumberingAfterBreak="0">
    <w:nsid w:val="6F5B4810"/>
    <w:multiLevelType w:val="hybridMultilevel"/>
    <w:tmpl w:val="32DC8AEA"/>
    <w:lvl w:ilvl="0" w:tplc="D862BAC8">
      <w:start w:val="7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F862570"/>
    <w:multiLevelType w:val="multilevel"/>
    <w:tmpl w:val="7FCC2D7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8" w15:restartNumberingAfterBreak="0">
    <w:nsid w:val="701B12C5"/>
    <w:multiLevelType w:val="singleLevel"/>
    <w:tmpl w:val="E5020F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0C453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35C5C16"/>
    <w:multiLevelType w:val="multilevel"/>
    <w:tmpl w:val="B27CCD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41" w15:restartNumberingAfterBreak="0">
    <w:nsid w:val="741E7C60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42" w15:restartNumberingAfterBreak="0">
    <w:nsid w:val="787A30AF"/>
    <w:multiLevelType w:val="multilevel"/>
    <w:tmpl w:val="8546499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88F4E03"/>
    <w:multiLevelType w:val="multilevel"/>
    <w:tmpl w:val="36FE2DC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44" w15:restartNumberingAfterBreak="0">
    <w:nsid w:val="79F03629"/>
    <w:multiLevelType w:val="multilevel"/>
    <w:tmpl w:val="28CA2C98"/>
    <w:lvl w:ilvl="0">
      <w:start w:val="1"/>
      <w:numFmt w:val="decimal"/>
      <w:pStyle w:val="Heading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45" w15:restartNumberingAfterBreak="0">
    <w:nsid w:val="7E294FC5"/>
    <w:multiLevelType w:val="hybridMultilevel"/>
    <w:tmpl w:val="5CF246D8"/>
    <w:lvl w:ilvl="0" w:tplc="B9A0C9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9"/>
  </w:num>
  <w:num w:numId="2">
    <w:abstractNumId w:val="26"/>
  </w:num>
  <w:num w:numId="3">
    <w:abstractNumId w:val="38"/>
  </w:num>
  <w:num w:numId="4">
    <w:abstractNumId w:val="25"/>
  </w:num>
  <w:num w:numId="5">
    <w:abstractNumId w:val="35"/>
  </w:num>
  <w:num w:numId="6">
    <w:abstractNumId w:val="42"/>
  </w:num>
  <w:num w:numId="7">
    <w:abstractNumId w:val="12"/>
  </w:num>
  <w:num w:numId="8">
    <w:abstractNumId w:val="10"/>
  </w:num>
  <w:num w:numId="9">
    <w:abstractNumId w:val="14"/>
  </w:num>
  <w:num w:numId="10">
    <w:abstractNumId w:val="32"/>
  </w:num>
  <w:num w:numId="11">
    <w:abstractNumId w:val="21"/>
  </w:num>
  <w:num w:numId="12">
    <w:abstractNumId w:val="29"/>
  </w:num>
  <w:num w:numId="13">
    <w:abstractNumId w:val="11"/>
  </w:num>
  <w:num w:numId="14">
    <w:abstractNumId w:val="31"/>
  </w:num>
  <w:num w:numId="15">
    <w:abstractNumId w:val="16"/>
  </w:num>
  <w:num w:numId="16">
    <w:abstractNumId w:val="41"/>
  </w:num>
  <w:num w:numId="17">
    <w:abstractNumId w:val="17"/>
  </w:num>
  <w:num w:numId="18">
    <w:abstractNumId w:val="14"/>
  </w:num>
  <w:num w:numId="19">
    <w:abstractNumId w:val="20"/>
  </w:num>
  <w:num w:numId="20">
    <w:abstractNumId w:val="18"/>
  </w:num>
  <w:num w:numId="21">
    <w:abstractNumId w:val="22"/>
  </w:num>
  <w:num w:numId="22">
    <w:abstractNumId w:val="43"/>
  </w:num>
  <w:num w:numId="23">
    <w:abstractNumId w:val="15"/>
  </w:num>
  <w:num w:numId="24">
    <w:abstractNumId w:val="33"/>
  </w:num>
  <w:num w:numId="25">
    <w:abstractNumId w:val="37"/>
  </w:num>
  <w:num w:numId="26">
    <w:abstractNumId w:val="19"/>
  </w:num>
  <w:num w:numId="27">
    <w:abstractNumId w:val="34"/>
  </w:num>
  <w:num w:numId="28">
    <w:abstractNumId w:val="44"/>
  </w:num>
  <w:num w:numId="29">
    <w:abstractNumId w:val="30"/>
  </w:num>
  <w:num w:numId="30">
    <w:abstractNumId w:val="27"/>
  </w:num>
  <w:num w:numId="31">
    <w:abstractNumId w:val="23"/>
  </w:num>
  <w:num w:numId="32">
    <w:abstractNumId w:val="24"/>
  </w:num>
  <w:num w:numId="33">
    <w:abstractNumId w:val="44"/>
  </w:num>
  <w:num w:numId="34">
    <w:abstractNumId w:val="40"/>
  </w:num>
  <w:num w:numId="35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  <w:num w:numId="46">
    <w:abstractNumId w:val="45"/>
  </w:num>
  <w:num w:numId="47">
    <w:abstractNumId w:val="13"/>
  </w:num>
  <w:num w:numId="48">
    <w:abstractNumId w:val="28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styleLockTheme/>
  <w:styleLockQFSet/>
  <w:defaultTabStop w:val="720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4E2A"/>
    <w:rsid w:val="00000825"/>
    <w:rsid w:val="00013BD9"/>
    <w:rsid w:val="0005232C"/>
    <w:rsid w:val="000669A9"/>
    <w:rsid w:val="00083869"/>
    <w:rsid w:val="00087C9D"/>
    <w:rsid w:val="0009306E"/>
    <w:rsid w:val="000C4293"/>
    <w:rsid w:val="000D62BF"/>
    <w:rsid w:val="000D7D75"/>
    <w:rsid w:val="000E6F23"/>
    <w:rsid w:val="000F7F7F"/>
    <w:rsid w:val="00100F55"/>
    <w:rsid w:val="00103131"/>
    <w:rsid w:val="0011029E"/>
    <w:rsid w:val="001141F1"/>
    <w:rsid w:val="00132F7E"/>
    <w:rsid w:val="00134E2A"/>
    <w:rsid w:val="001423FA"/>
    <w:rsid w:val="0015714D"/>
    <w:rsid w:val="00191F07"/>
    <w:rsid w:val="001A5F5A"/>
    <w:rsid w:val="001B1565"/>
    <w:rsid w:val="001D56AC"/>
    <w:rsid w:val="001E733B"/>
    <w:rsid w:val="001F0046"/>
    <w:rsid w:val="001F4B54"/>
    <w:rsid w:val="001F7D38"/>
    <w:rsid w:val="00216DBA"/>
    <w:rsid w:val="00254243"/>
    <w:rsid w:val="00260F87"/>
    <w:rsid w:val="00271186"/>
    <w:rsid w:val="0028307C"/>
    <w:rsid w:val="0029155A"/>
    <w:rsid w:val="00291C8F"/>
    <w:rsid w:val="00292560"/>
    <w:rsid w:val="002949A3"/>
    <w:rsid w:val="002A4116"/>
    <w:rsid w:val="002C163F"/>
    <w:rsid w:val="002C56BD"/>
    <w:rsid w:val="002D25CA"/>
    <w:rsid w:val="002E3EF8"/>
    <w:rsid w:val="002E4BFD"/>
    <w:rsid w:val="002F2377"/>
    <w:rsid w:val="002F60F6"/>
    <w:rsid w:val="00311349"/>
    <w:rsid w:val="003169FB"/>
    <w:rsid w:val="00371865"/>
    <w:rsid w:val="0038314A"/>
    <w:rsid w:val="003B179B"/>
    <w:rsid w:val="003B604B"/>
    <w:rsid w:val="003E04F5"/>
    <w:rsid w:val="003F1D21"/>
    <w:rsid w:val="003F5120"/>
    <w:rsid w:val="0041248A"/>
    <w:rsid w:val="00415D80"/>
    <w:rsid w:val="00421252"/>
    <w:rsid w:val="0045736B"/>
    <w:rsid w:val="00464786"/>
    <w:rsid w:val="004771C9"/>
    <w:rsid w:val="004965DE"/>
    <w:rsid w:val="00496D37"/>
    <w:rsid w:val="004A6A01"/>
    <w:rsid w:val="004C3D88"/>
    <w:rsid w:val="004E181F"/>
    <w:rsid w:val="004E385B"/>
    <w:rsid w:val="004F73B2"/>
    <w:rsid w:val="00515ADD"/>
    <w:rsid w:val="0052026C"/>
    <w:rsid w:val="0052151B"/>
    <w:rsid w:val="00531F74"/>
    <w:rsid w:val="0053511B"/>
    <w:rsid w:val="00544184"/>
    <w:rsid w:val="00550ACD"/>
    <w:rsid w:val="005567BD"/>
    <w:rsid w:val="00572435"/>
    <w:rsid w:val="005931DC"/>
    <w:rsid w:val="005B13B5"/>
    <w:rsid w:val="005C4612"/>
    <w:rsid w:val="005C73ED"/>
    <w:rsid w:val="005F283E"/>
    <w:rsid w:val="00610595"/>
    <w:rsid w:val="00613D32"/>
    <w:rsid w:val="006C31FE"/>
    <w:rsid w:val="006D4388"/>
    <w:rsid w:val="006E25E0"/>
    <w:rsid w:val="006E731F"/>
    <w:rsid w:val="007016E8"/>
    <w:rsid w:val="00727538"/>
    <w:rsid w:val="00727B09"/>
    <w:rsid w:val="00770695"/>
    <w:rsid w:val="007837A1"/>
    <w:rsid w:val="007927E8"/>
    <w:rsid w:val="007B4B65"/>
    <w:rsid w:val="007E6559"/>
    <w:rsid w:val="007F39F5"/>
    <w:rsid w:val="00822CBA"/>
    <w:rsid w:val="008301E0"/>
    <w:rsid w:val="00844988"/>
    <w:rsid w:val="00851971"/>
    <w:rsid w:val="00861ABE"/>
    <w:rsid w:val="0087107D"/>
    <w:rsid w:val="008741F0"/>
    <w:rsid w:val="008B1B11"/>
    <w:rsid w:val="008D3EB6"/>
    <w:rsid w:val="00906F8C"/>
    <w:rsid w:val="0091768C"/>
    <w:rsid w:val="00932992"/>
    <w:rsid w:val="00953893"/>
    <w:rsid w:val="00965046"/>
    <w:rsid w:val="00965287"/>
    <w:rsid w:val="00970322"/>
    <w:rsid w:val="00995EF6"/>
    <w:rsid w:val="009A79DB"/>
    <w:rsid w:val="009D0154"/>
    <w:rsid w:val="009E0401"/>
    <w:rsid w:val="00A049DD"/>
    <w:rsid w:val="00A559EF"/>
    <w:rsid w:val="00A60F35"/>
    <w:rsid w:val="00A61D9A"/>
    <w:rsid w:val="00A6795E"/>
    <w:rsid w:val="00A724E8"/>
    <w:rsid w:val="00A80A9F"/>
    <w:rsid w:val="00A90B6C"/>
    <w:rsid w:val="00A943A7"/>
    <w:rsid w:val="00AB7416"/>
    <w:rsid w:val="00AD1B2E"/>
    <w:rsid w:val="00AE0E37"/>
    <w:rsid w:val="00AE7C8B"/>
    <w:rsid w:val="00AE7EB2"/>
    <w:rsid w:val="00AF24EA"/>
    <w:rsid w:val="00AF2C84"/>
    <w:rsid w:val="00AF398D"/>
    <w:rsid w:val="00B011A7"/>
    <w:rsid w:val="00B357AD"/>
    <w:rsid w:val="00B4093D"/>
    <w:rsid w:val="00B62B7E"/>
    <w:rsid w:val="00B63EDB"/>
    <w:rsid w:val="00B6652C"/>
    <w:rsid w:val="00B917B9"/>
    <w:rsid w:val="00B9327F"/>
    <w:rsid w:val="00B9724D"/>
    <w:rsid w:val="00BA1BF9"/>
    <w:rsid w:val="00BA4DB8"/>
    <w:rsid w:val="00BB2585"/>
    <w:rsid w:val="00BC618B"/>
    <w:rsid w:val="00BE7267"/>
    <w:rsid w:val="00C05529"/>
    <w:rsid w:val="00C11BE4"/>
    <w:rsid w:val="00C12612"/>
    <w:rsid w:val="00C2274E"/>
    <w:rsid w:val="00C32C52"/>
    <w:rsid w:val="00C33E7D"/>
    <w:rsid w:val="00C34637"/>
    <w:rsid w:val="00C40766"/>
    <w:rsid w:val="00C423D0"/>
    <w:rsid w:val="00C71EAF"/>
    <w:rsid w:val="00C7601D"/>
    <w:rsid w:val="00C804C0"/>
    <w:rsid w:val="00C852A3"/>
    <w:rsid w:val="00C87140"/>
    <w:rsid w:val="00CB10E4"/>
    <w:rsid w:val="00CC05B6"/>
    <w:rsid w:val="00CC101F"/>
    <w:rsid w:val="00CD58DB"/>
    <w:rsid w:val="00D04192"/>
    <w:rsid w:val="00D10218"/>
    <w:rsid w:val="00D1074F"/>
    <w:rsid w:val="00D253F8"/>
    <w:rsid w:val="00D3777C"/>
    <w:rsid w:val="00D5274E"/>
    <w:rsid w:val="00D560C9"/>
    <w:rsid w:val="00D64778"/>
    <w:rsid w:val="00D8111D"/>
    <w:rsid w:val="00D90C1F"/>
    <w:rsid w:val="00D968A6"/>
    <w:rsid w:val="00DC0B63"/>
    <w:rsid w:val="00DC2435"/>
    <w:rsid w:val="00DD7547"/>
    <w:rsid w:val="00DE55EA"/>
    <w:rsid w:val="00DF62DD"/>
    <w:rsid w:val="00E03A86"/>
    <w:rsid w:val="00E03F2F"/>
    <w:rsid w:val="00E14AB5"/>
    <w:rsid w:val="00E209F3"/>
    <w:rsid w:val="00E55394"/>
    <w:rsid w:val="00E56681"/>
    <w:rsid w:val="00E651CF"/>
    <w:rsid w:val="00E768B1"/>
    <w:rsid w:val="00E9220B"/>
    <w:rsid w:val="00E9229D"/>
    <w:rsid w:val="00EB5168"/>
    <w:rsid w:val="00EC536A"/>
    <w:rsid w:val="00EE0A2E"/>
    <w:rsid w:val="00F01293"/>
    <w:rsid w:val="00F16C66"/>
    <w:rsid w:val="00F32903"/>
    <w:rsid w:val="00F434BC"/>
    <w:rsid w:val="00F4518F"/>
    <w:rsid w:val="00F45991"/>
    <w:rsid w:val="00F664DD"/>
    <w:rsid w:val="00F70D25"/>
    <w:rsid w:val="00F779CD"/>
    <w:rsid w:val="00F826EF"/>
    <w:rsid w:val="00F87DBD"/>
    <w:rsid w:val="00F93665"/>
    <w:rsid w:val="00F93867"/>
    <w:rsid w:val="00FB696A"/>
    <w:rsid w:val="00FD05BD"/>
    <w:rsid w:val="00FE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222722A"/>
  <w15:docId w15:val="{78DB6A33-D245-4648-8F04-6CF1039B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5BD"/>
    <w:pPr>
      <w:spacing w:after="200" w:line="276" w:lineRule="auto"/>
      <w:ind w:firstLine="720"/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52151B"/>
    <w:pPr>
      <w:keepNext/>
      <w:pageBreakBefore/>
      <w:numPr>
        <w:numId w:val="33"/>
      </w:numPr>
      <w:ind w:left="425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D05BD"/>
    <w:pPr>
      <w:keepNext/>
      <w:numPr>
        <w:ilvl w:val="1"/>
        <w:numId w:val="33"/>
      </w:numPr>
      <w:spacing w:before="200"/>
      <w:ind w:left="567" w:hanging="567"/>
      <w:outlineLvl w:val="1"/>
    </w:pPr>
    <w:rPr>
      <w:rFonts w:ascii="Arial" w:hAnsi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A6795E"/>
    <w:pPr>
      <w:keepNext/>
      <w:numPr>
        <w:ilvl w:val="2"/>
        <w:numId w:val="33"/>
      </w:numPr>
      <w:spacing w:before="240" w:after="60"/>
      <w:outlineLvl w:val="2"/>
    </w:pPr>
    <w:rPr>
      <w:rFonts w:ascii="Arial" w:hAnsi="Arial"/>
      <w:b/>
      <w:bCs/>
      <w:i/>
      <w:szCs w:val="26"/>
    </w:rPr>
  </w:style>
  <w:style w:type="paragraph" w:styleId="Heading4">
    <w:name w:val="heading 4"/>
    <w:basedOn w:val="Normal"/>
    <w:next w:val="Normal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/>
        <w:tab w:val="right" w:pos="9781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rsid w:val="00EB5168"/>
    <w:pPr>
      <w:tabs>
        <w:tab w:val="center" w:pos="4153"/>
        <w:tab w:val="right" w:pos="8306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16C66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A943A7"/>
    <w:pPr>
      <w:tabs>
        <w:tab w:val="left" w:pos="1134"/>
        <w:tab w:val="right" w:leader="dot" w:pos="9639"/>
      </w:tabs>
      <w:spacing w:before="120"/>
      <w:ind w:left="567" w:firstLine="0"/>
      <w:jc w:val="left"/>
    </w:pPr>
  </w:style>
  <w:style w:type="paragraph" w:styleId="TOC3">
    <w:name w:val="toc 3"/>
    <w:basedOn w:val="Normal"/>
    <w:next w:val="Normal"/>
    <w:autoRedefine/>
    <w:rsid w:val="000F7F7F"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customStyle="1" w:styleId="Heading2Char">
    <w:name w:val="Heading 2 Char"/>
    <w:link w:val="Heading2"/>
    <w:uiPriority w:val="9"/>
    <w:rsid w:val="00FD05BD"/>
    <w:rPr>
      <w:rFonts w:ascii="Arial" w:hAnsi="Arial"/>
      <w:b/>
      <w:bCs/>
      <w:iCs/>
      <w:sz w:val="24"/>
      <w:szCs w:val="28"/>
      <w:lang w:eastAsia="en-US"/>
    </w:rPr>
  </w:style>
  <w:style w:type="character" w:customStyle="1" w:styleId="FooterChar">
    <w:name w:val="Footer Char"/>
    <w:link w:val="Footer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Normal"/>
    <w:locked/>
    <w:rsid w:val="00C423D0"/>
    <w:pPr>
      <w:tabs>
        <w:tab w:val="left" w:pos="6096"/>
      </w:tabs>
      <w:spacing w:before="240"/>
      <w:ind w:left="4820" w:firstLine="0"/>
    </w:pPr>
  </w:style>
  <w:style w:type="paragraph" w:customStyle="1" w:styleId="Vireliouraai">
    <w:name w:val="Viršelio užrašai"/>
    <w:basedOn w:val="Normal"/>
    <w:locked/>
    <w:rsid w:val="00A61D9A"/>
    <w:pPr>
      <w:spacing w:after="0"/>
      <w:ind w:firstLine="0"/>
      <w:jc w:val="center"/>
    </w:pPr>
  </w:style>
  <w:style w:type="paragraph" w:customStyle="1" w:styleId="Ataskaita">
    <w:name w:val="Ataskaita"/>
    <w:basedOn w:val="Normal"/>
    <w:next w:val="Vireliouraai"/>
    <w:locked/>
    <w:rsid w:val="00906F8C"/>
    <w:pPr>
      <w:spacing w:after="120"/>
      <w:jc w:val="center"/>
    </w:pPr>
    <w:rPr>
      <w:sz w:val="28"/>
    </w:rPr>
  </w:style>
  <w:style w:type="paragraph" w:customStyle="1" w:styleId="Ataskaitospavadinimas">
    <w:name w:val="Ataskaitos pavadinimas"/>
    <w:basedOn w:val="Vireliouraai"/>
    <w:next w:val="Vireliouraai"/>
    <w:locked/>
    <w:rsid w:val="00906F8C"/>
    <w:rPr>
      <w:b/>
      <w:sz w:val="36"/>
    </w:rPr>
  </w:style>
  <w:style w:type="paragraph" w:customStyle="1" w:styleId="Programostekstas">
    <w:name w:val="Programos tekstas"/>
    <w:basedOn w:val="Normal"/>
    <w:rsid w:val="00FD05BD"/>
    <w:pPr>
      <w:ind w:firstLine="0"/>
      <w:contextualSpacing/>
      <w:jc w:val="left"/>
    </w:pPr>
    <w:rPr>
      <w:rFonts w:ascii="Courier New" w:hAnsi="Courier New"/>
      <w:sz w:val="20"/>
    </w:rPr>
  </w:style>
  <w:style w:type="character" w:styleId="CommentReference">
    <w:name w:val="annotation reference"/>
    <w:semiHidden/>
    <w:rsid w:val="00A6795E"/>
    <w:rPr>
      <w:sz w:val="16"/>
      <w:szCs w:val="16"/>
    </w:rPr>
  </w:style>
  <w:style w:type="paragraph" w:styleId="CommentText">
    <w:name w:val="annotation text"/>
    <w:basedOn w:val="Normal"/>
    <w:semiHidden/>
    <w:rsid w:val="00A6795E"/>
    <w:rPr>
      <w:sz w:val="20"/>
    </w:rPr>
  </w:style>
  <w:style w:type="paragraph" w:styleId="CommentSubject">
    <w:name w:val="annotation subject"/>
    <w:basedOn w:val="CommentText"/>
    <w:next w:val="CommentText"/>
    <w:semiHidden/>
    <w:rsid w:val="00A6795E"/>
    <w:rPr>
      <w:b/>
      <w:bCs/>
    </w:rPr>
  </w:style>
  <w:style w:type="paragraph" w:styleId="BalloonText">
    <w:name w:val="Balloon Text"/>
    <w:basedOn w:val="Normal"/>
    <w:semiHidden/>
    <w:rsid w:val="00A6795E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9724D"/>
    <w:rPr>
      <w:color w:val="808080"/>
    </w:rPr>
  </w:style>
  <w:style w:type="paragraph" w:customStyle="1" w:styleId="Vireliouraaiparykintas">
    <w:name w:val="Viršelio užrašai (paryškintas)"/>
    <w:basedOn w:val="Vireliouraai"/>
    <w:next w:val="Vireliouraai"/>
    <w:qFormat/>
    <w:rsid w:val="00906F8C"/>
    <w:rPr>
      <w:b/>
    </w:rPr>
  </w:style>
  <w:style w:type="paragraph" w:customStyle="1" w:styleId="Autoriusparykintas">
    <w:name w:val="Autorius (paryškintas)"/>
    <w:basedOn w:val="Autorius"/>
    <w:next w:val="Autorius"/>
    <w:qFormat/>
    <w:rsid w:val="0045736B"/>
    <w:pPr>
      <w:spacing w:before="60"/>
    </w:pPr>
    <w:rPr>
      <w:b/>
    </w:rPr>
  </w:style>
  <w:style w:type="paragraph" w:customStyle="1" w:styleId="Autorirmasvirutinis">
    <w:name w:val="Autorių rėmas (viršutinis)"/>
    <w:basedOn w:val="Autorius"/>
    <w:next w:val="Autorius"/>
    <w:qFormat/>
    <w:rsid w:val="00C423D0"/>
    <w:pPr>
      <w:pBdr>
        <w:top w:val="single" w:sz="4" w:space="1" w:color="D4AF37"/>
      </w:pBdr>
      <w:spacing w:before="0"/>
    </w:pPr>
  </w:style>
  <w:style w:type="paragraph" w:customStyle="1" w:styleId="Autorirmasapatinis">
    <w:name w:val="Autorių rėmas (apatinis)"/>
    <w:basedOn w:val="Autorius"/>
    <w:next w:val="Vireliouraai"/>
    <w:qFormat/>
    <w:rsid w:val="00C423D0"/>
    <w:pPr>
      <w:pBdr>
        <w:bottom w:val="single" w:sz="4" w:space="1" w:color="D4AF37"/>
      </w:pBdr>
      <w:spacing w:before="0"/>
    </w:pPr>
  </w:style>
  <w:style w:type="paragraph" w:customStyle="1" w:styleId="Lentelsantrat">
    <w:name w:val="Lentelės antraštė"/>
    <w:rsid w:val="0052151B"/>
    <w:pPr>
      <w:jc w:val="center"/>
    </w:pPr>
    <w:rPr>
      <w:b/>
      <w:sz w:val="22"/>
    </w:rPr>
  </w:style>
  <w:style w:type="paragraph" w:customStyle="1" w:styleId="Lentelscels">
    <w:name w:val="Lentelės celės"/>
    <w:rsid w:val="0052151B"/>
    <w:rPr>
      <w:rFonts w:cs="Courier New"/>
      <w:sz w:val="22"/>
    </w:rPr>
  </w:style>
  <w:style w:type="paragraph" w:styleId="ListParagraph">
    <w:name w:val="List Paragraph"/>
    <w:basedOn w:val="Normal"/>
    <w:uiPriority w:val="34"/>
    <w:qFormat/>
    <w:rsid w:val="00874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5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8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7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2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1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1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5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5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1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2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6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7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7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1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rma\Downloads\123_Ataskaitos_sablon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9950EF6F-276F-472D-89B6-A678DB57E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123_Ataskaitos_sablonas.dotx</Template>
  <TotalTime>1058</TotalTime>
  <Pages>51</Pages>
  <Words>9574</Words>
  <Characters>54573</Characters>
  <Application>Microsoft Office Word</Application>
  <DocSecurity>0</DocSecurity>
  <Lines>454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KTU-Tempus</Company>
  <LinksUpToDate>false</LinksUpToDate>
  <CharactersWithSpaces>64019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subject/>
  <dc:creator>Normantas Stankevicius</dc:creator>
  <cp:keywords/>
  <dc:description/>
  <cp:lastModifiedBy>Normantas Stankevičius</cp:lastModifiedBy>
  <cp:revision>48</cp:revision>
  <cp:lastPrinted>2022-03-28T13:25:00Z</cp:lastPrinted>
  <dcterms:created xsi:type="dcterms:W3CDTF">2022-02-09T18:03:00Z</dcterms:created>
  <dcterms:modified xsi:type="dcterms:W3CDTF">2022-03-29T20:12:00Z</dcterms:modified>
</cp:coreProperties>
</file>